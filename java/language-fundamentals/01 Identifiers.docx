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2C65AF" w:rsidRDefault="0029167A">
              <w:pPr>
                <w:pStyle w:val="Publishwithline"/>
              </w:pPr>
              <w:r>
                <w:t>Identifiers</w:t>
              </w:r>
            </w:p>
          </w:sdtContent>
        </w:sdt>
        <w:p w:rsidR="002C65AF" w:rsidRDefault="002C65AF">
          <w:pPr>
            <w:pStyle w:val="underline"/>
          </w:pPr>
        </w:p>
        <w:p w:rsidR="002C65AF" w:rsidRDefault="002A1EC5">
          <w:pPr>
            <w:pStyle w:val="PadderBetweenControlandBody"/>
          </w:pPr>
        </w:p>
      </w:sdtContent>
    </w:sdt>
    <w:p w:rsidR="002C65AF" w:rsidRDefault="0029167A">
      <w:bookmarkStart w:id="0" w:name="_GoBack"/>
      <w:bookmarkEnd w:id="0"/>
      <w:r>
        <w:t>A name in a java program is called identifier, which can be used for identification purpose.</w:t>
      </w:r>
    </w:p>
    <w:p w:rsidR="0029167A" w:rsidRDefault="0029167A">
      <w:r>
        <w:t xml:space="preserve">It can be a class name, method name, variable name or </w:t>
      </w:r>
      <w:r w:rsidR="002E0E55">
        <w:t>label</w:t>
      </w:r>
      <w:r>
        <w:t xml:space="preserve"> name</w:t>
      </w:r>
      <w:r w:rsidR="002E0E55">
        <w:t>.</w:t>
      </w:r>
    </w:p>
    <w:p w:rsidR="003219CE" w:rsidRDefault="003219CE">
      <w:r>
        <w:t>In below program how many identifiers are there?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7764" w:rsidTr="00E97764">
        <w:tc>
          <w:tcPr>
            <w:tcW w:w="9350" w:type="dxa"/>
          </w:tcPr>
          <w:p w:rsidR="00E97764" w:rsidRDefault="00E97764" w:rsidP="00E97764">
            <w:r>
              <w:t xml:space="preserve">public class </w:t>
            </w:r>
            <w:r w:rsidRPr="00873D2E">
              <w:rPr>
                <w:highlight w:val="yellow"/>
              </w:rPr>
              <w:t>Test</w:t>
            </w:r>
            <w:r>
              <w:t xml:space="preserve"> {</w:t>
            </w:r>
          </w:p>
          <w:p w:rsidR="00E97764" w:rsidRDefault="00E97764" w:rsidP="00E97764">
            <w:r>
              <w:t xml:space="preserve">    public static void </w:t>
            </w:r>
            <w:r w:rsidRPr="00873D2E">
              <w:rPr>
                <w:highlight w:val="yellow"/>
              </w:rPr>
              <w:t>main</w:t>
            </w:r>
            <w:r>
              <w:t>(</w:t>
            </w:r>
            <w:r w:rsidRPr="00873D2E">
              <w:rPr>
                <w:highlight w:val="yellow"/>
              </w:rPr>
              <w:t>String</w:t>
            </w:r>
            <w:r w:rsidR="00E26B16">
              <w:rPr>
                <w:highlight w:val="yellow"/>
              </w:rPr>
              <w:t xml:space="preserve"> </w:t>
            </w:r>
            <w:r w:rsidRPr="00873D2E">
              <w:rPr>
                <w:highlight w:val="yellow"/>
              </w:rPr>
              <w:t>args</w:t>
            </w:r>
            <w:r>
              <w:t>[]){</w:t>
            </w:r>
          </w:p>
          <w:p w:rsidR="00E97764" w:rsidRDefault="00E97764" w:rsidP="00E97764">
            <w:r>
              <w:t xml:space="preserve">        int </w:t>
            </w:r>
            <w:r w:rsidRPr="00873D2E">
              <w:rPr>
                <w:highlight w:val="yellow"/>
              </w:rPr>
              <w:t>num</w:t>
            </w:r>
            <w:r>
              <w:t xml:space="preserve"> = 0;</w:t>
            </w:r>
          </w:p>
          <w:p w:rsidR="00E97764" w:rsidRDefault="00E97764" w:rsidP="00E97764">
            <w:r>
              <w:t xml:space="preserve">        }</w:t>
            </w:r>
          </w:p>
          <w:p w:rsidR="00E97764" w:rsidRDefault="00E97764" w:rsidP="00E97764">
            <w:r>
              <w:t xml:space="preserve">    }</w:t>
            </w:r>
          </w:p>
        </w:tc>
      </w:tr>
    </w:tbl>
    <w:p w:rsidR="0029167A" w:rsidRDefault="00763633" w:rsidP="00E97764">
      <w:r>
        <w:t>In above program</w:t>
      </w:r>
      <w:r w:rsidR="00E97764">
        <w:t xml:space="preserve"> there are 5 identifiers are there</w:t>
      </w:r>
      <w:r w:rsidR="000A43A5">
        <w:t xml:space="preserve">, </w:t>
      </w:r>
      <w:r w:rsidR="00E97764" w:rsidRPr="000A43A5">
        <w:rPr>
          <w:b/>
        </w:rPr>
        <w:t>Test, main, String, args, num</w:t>
      </w:r>
    </w:p>
    <w:p w:rsidR="00E97764" w:rsidRDefault="00E97764" w:rsidP="00E97764">
      <w:r>
        <w:t>Rules for java identifiers</w:t>
      </w:r>
    </w:p>
    <w:p w:rsidR="00E97764" w:rsidRDefault="000A43A5" w:rsidP="003219CE">
      <w:pPr>
        <w:pStyle w:val="ListParagraph"/>
        <w:numPr>
          <w:ilvl w:val="0"/>
          <w:numId w:val="1"/>
        </w:numPr>
      </w:pPr>
      <w:r>
        <w:t>A</w:t>
      </w:r>
      <w:r w:rsidR="00E97764">
        <w:t>llowed characters</w:t>
      </w:r>
      <w:r w:rsidR="00A77FDA">
        <w:t>.</w:t>
      </w:r>
    </w:p>
    <w:p w:rsidR="00E97764" w:rsidRDefault="00E97764" w:rsidP="00A77FDA">
      <w:pPr>
        <w:pStyle w:val="ListParagraph"/>
        <w:numPr>
          <w:ilvl w:val="1"/>
          <w:numId w:val="1"/>
        </w:numPr>
      </w:pPr>
      <w:r>
        <w:t>A to Z</w:t>
      </w:r>
    </w:p>
    <w:p w:rsidR="00E97764" w:rsidRDefault="00E97764" w:rsidP="00A77FDA">
      <w:pPr>
        <w:pStyle w:val="ListParagraph"/>
        <w:numPr>
          <w:ilvl w:val="1"/>
          <w:numId w:val="1"/>
        </w:numPr>
      </w:pPr>
      <w:r>
        <w:t>a to z</w:t>
      </w:r>
    </w:p>
    <w:p w:rsidR="00E97764" w:rsidRDefault="00E97764" w:rsidP="00A77FDA">
      <w:pPr>
        <w:pStyle w:val="ListParagraph"/>
        <w:numPr>
          <w:ilvl w:val="1"/>
          <w:numId w:val="1"/>
        </w:numPr>
      </w:pPr>
      <w:r>
        <w:t>0 to 9</w:t>
      </w:r>
    </w:p>
    <w:p w:rsidR="00E97764" w:rsidRDefault="00E97764" w:rsidP="00A77FDA">
      <w:pPr>
        <w:pStyle w:val="ListParagraph"/>
        <w:numPr>
          <w:ilvl w:val="1"/>
          <w:numId w:val="1"/>
        </w:numPr>
      </w:pPr>
      <w:r>
        <w:t>$</w:t>
      </w:r>
      <w:r w:rsidR="00484A0A">
        <w:t xml:space="preserve"> </w:t>
      </w:r>
      <w:r w:rsidR="00763633">
        <w:t>(</w:t>
      </w:r>
      <w:r w:rsidR="00484A0A">
        <w:t>Dollar</w:t>
      </w:r>
      <w:r w:rsidR="00763633">
        <w:t>)</w:t>
      </w:r>
    </w:p>
    <w:p w:rsidR="008E4B34" w:rsidRDefault="00E97764" w:rsidP="008E4B34">
      <w:pPr>
        <w:pStyle w:val="ListParagraph"/>
        <w:numPr>
          <w:ilvl w:val="1"/>
          <w:numId w:val="1"/>
        </w:numPr>
      </w:pPr>
      <w:r>
        <w:t>_</w:t>
      </w:r>
      <w:r w:rsidR="00484A0A">
        <w:t xml:space="preserve"> </w:t>
      </w:r>
      <w:r w:rsidR="00C9519A">
        <w:t xml:space="preserve"> </w:t>
      </w:r>
      <w:r>
        <w:t>(underscore)</w:t>
      </w:r>
    </w:p>
    <w:p w:rsidR="00A77FDA" w:rsidRDefault="00A77FDA" w:rsidP="008E4B34">
      <w:pPr>
        <w:ind w:left="1080"/>
      </w:pPr>
      <w:r>
        <w:t xml:space="preserve">If we </w:t>
      </w:r>
      <w:r w:rsidR="008E4B34">
        <w:t>use</w:t>
      </w:r>
      <w:r>
        <w:t xml:space="preserve"> any other character</w:t>
      </w:r>
      <w:r w:rsidR="0041042B">
        <w:t xml:space="preserve"> other than above</w:t>
      </w:r>
      <w:r>
        <w:t>, then we will get compile time error.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AC4D04" w:rsidTr="00AC4D04">
        <w:tc>
          <w:tcPr>
            <w:tcW w:w="9350" w:type="dxa"/>
          </w:tcPr>
          <w:p w:rsidR="00252C32" w:rsidRDefault="00AC4D04" w:rsidP="00AC4D04">
            <w:r>
              <w:t>public class Test {</w:t>
            </w:r>
          </w:p>
          <w:p w:rsidR="00AC4D04" w:rsidRDefault="00252C32" w:rsidP="00AC4D04">
            <w:r>
              <w:t xml:space="preserve">  </w:t>
            </w:r>
            <w:r w:rsidR="00AC4D04">
              <w:t>public static void main(String args[]){</w:t>
            </w:r>
          </w:p>
          <w:p w:rsidR="00AC4D04" w:rsidRDefault="00AC4D04" w:rsidP="00AC4D04">
            <w:r>
              <w:t xml:space="preserve">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num_one</w:t>
            </w:r>
            <w:proofErr w:type="spellEnd"/>
            <w:r>
              <w:t xml:space="preserve"> = 123;</w:t>
            </w:r>
          </w:p>
          <w:p w:rsidR="00AC4D04" w:rsidRDefault="00AC4D04" w:rsidP="00AC4D04">
            <w:r>
              <w:t xml:space="preserve">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num#one</w:t>
            </w:r>
            <w:proofErr w:type="spellEnd"/>
            <w:r>
              <w:t xml:space="preserve"> = 456;   //CE : illegal character: '#'</w:t>
            </w:r>
          </w:p>
          <w:p w:rsidR="00AC4D04" w:rsidRDefault="00AC4D04" w:rsidP="00AC4D04">
            <w:r>
              <w:t xml:space="preserve">        }</w:t>
            </w:r>
          </w:p>
          <w:p w:rsidR="00AC4D04" w:rsidRDefault="00AC4D04" w:rsidP="00AC4D04">
            <w:r>
              <w:t xml:space="preserve">    }</w:t>
            </w:r>
          </w:p>
        </w:tc>
      </w:tr>
    </w:tbl>
    <w:p w:rsidR="0076117D" w:rsidRDefault="0076117D" w:rsidP="0076117D">
      <w:pPr>
        <w:pStyle w:val="ListParagraph"/>
      </w:pPr>
    </w:p>
    <w:p w:rsidR="000F52DD" w:rsidRDefault="00D51543" w:rsidP="0076117D">
      <w:pPr>
        <w:pStyle w:val="ListParagraph"/>
        <w:numPr>
          <w:ilvl w:val="0"/>
          <w:numId w:val="1"/>
        </w:numPr>
      </w:pPr>
      <w:r>
        <w:t>C</w:t>
      </w:r>
      <w:r w:rsidR="00A77FDA">
        <w:t>an’t start with digit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0F52DD" w:rsidTr="000F52DD">
        <w:tc>
          <w:tcPr>
            <w:tcW w:w="9350" w:type="dxa"/>
          </w:tcPr>
          <w:p w:rsidR="000F52DD" w:rsidRDefault="000F52DD" w:rsidP="000F52DD">
            <w:pPr>
              <w:jc w:val="both"/>
            </w:pPr>
            <w:r>
              <w:t>public class Test {</w:t>
            </w:r>
          </w:p>
          <w:p w:rsidR="000F52DD" w:rsidRDefault="000F52DD" w:rsidP="000F52DD">
            <w:pPr>
              <w:jc w:val="both"/>
            </w:pPr>
            <w:r>
              <w:t xml:space="preserve">    public static void main(String args[]){</w:t>
            </w:r>
          </w:p>
          <w:p w:rsidR="000F52DD" w:rsidRDefault="000F52DD" w:rsidP="000F52DD">
            <w:pPr>
              <w:jc w:val="both"/>
            </w:pPr>
            <w:r>
              <w:t xml:space="preserve">       int total_123 = 123;</w:t>
            </w:r>
          </w:p>
          <w:p w:rsidR="000F52DD" w:rsidRDefault="000F52DD" w:rsidP="000F52DD">
            <w:pPr>
              <w:jc w:val="both"/>
            </w:pPr>
            <w:r>
              <w:t xml:space="preserve">       int 123total = 456;  // CE: not a statement </w:t>
            </w:r>
          </w:p>
          <w:p w:rsidR="000F52DD" w:rsidRDefault="000F52DD" w:rsidP="000F52DD">
            <w:pPr>
              <w:jc w:val="both"/>
            </w:pPr>
            <w:r>
              <w:t xml:space="preserve">    }</w:t>
            </w:r>
          </w:p>
          <w:p w:rsidR="000F52DD" w:rsidRDefault="000F52DD" w:rsidP="000F52DD">
            <w:pPr>
              <w:pStyle w:val="ListParagraph"/>
              <w:ind w:left="0"/>
              <w:jc w:val="both"/>
            </w:pPr>
            <w:r>
              <w:t>}</w:t>
            </w:r>
          </w:p>
        </w:tc>
      </w:tr>
    </w:tbl>
    <w:p w:rsidR="000F52DD" w:rsidRDefault="000F52DD" w:rsidP="000F52DD">
      <w:pPr>
        <w:pStyle w:val="ListParagraph"/>
      </w:pPr>
    </w:p>
    <w:p w:rsidR="0076117D" w:rsidRDefault="0076117D" w:rsidP="000F52DD">
      <w:pPr>
        <w:pStyle w:val="ListParagraph"/>
      </w:pPr>
    </w:p>
    <w:p w:rsidR="0076117D" w:rsidRDefault="0076117D" w:rsidP="000F52DD">
      <w:pPr>
        <w:pStyle w:val="ListParagraph"/>
      </w:pPr>
    </w:p>
    <w:p w:rsidR="0076117D" w:rsidRDefault="0076117D" w:rsidP="000F52DD">
      <w:pPr>
        <w:pStyle w:val="ListParagraph"/>
      </w:pPr>
    </w:p>
    <w:p w:rsidR="0076117D" w:rsidRDefault="0076117D" w:rsidP="000F52DD">
      <w:pPr>
        <w:pStyle w:val="ListParagraph"/>
      </w:pPr>
    </w:p>
    <w:p w:rsidR="0076117D" w:rsidRDefault="0076117D" w:rsidP="000F52DD">
      <w:pPr>
        <w:pStyle w:val="ListParagraph"/>
      </w:pPr>
    </w:p>
    <w:p w:rsidR="0076117D" w:rsidRDefault="0076117D" w:rsidP="0076117D"/>
    <w:p w:rsidR="0076117D" w:rsidRDefault="0076117D" w:rsidP="000F52DD">
      <w:pPr>
        <w:pStyle w:val="ListParagraph"/>
      </w:pPr>
    </w:p>
    <w:p w:rsidR="0076117D" w:rsidRDefault="0076117D" w:rsidP="000F52DD">
      <w:pPr>
        <w:pStyle w:val="ListParagraph"/>
      </w:pPr>
    </w:p>
    <w:p w:rsidR="00DE063E" w:rsidRDefault="00D51543" w:rsidP="00DE063E">
      <w:pPr>
        <w:pStyle w:val="ListParagraph"/>
        <w:numPr>
          <w:ilvl w:val="0"/>
          <w:numId w:val="1"/>
        </w:numPr>
      </w:pPr>
      <w:r>
        <w:t>C</w:t>
      </w:r>
      <w:r w:rsidR="00A77FDA">
        <w:t>ase sensitive</w:t>
      </w:r>
    </w:p>
    <w:p w:rsidR="000F52DD" w:rsidRDefault="00A77FDA" w:rsidP="0076117D">
      <w:pPr>
        <w:pStyle w:val="ListParagraph"/>
      </w:pPr>
      <w:r>
        <w:t xml:space="preserve">Java language itself </w:t>
      </w:r>
      <w:r w:rsidR="00F50F6A">
        <w:t xml:space="preserve">is a case </w:t>
      </w:r>
      <w:r>
        <w:t>sensitive programming language</w:t>
      </w:r>
      <w:r w:rsidR="00DE063E">
        <w:t>, we can differentiate with respect to case.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F850BD" w:rsidTr="00F850BD">
        <w:tc>
          <w:tcPr>
            <w:tcW w:w="9350" w:type="dxa"/>
          </w:tcPr>
          <w:p w:rsidR="00F850BD" w:rsidRDefault="00F850BD" w:rsidP="00F850BD">
            <w:pPr>
              <w:jc w:val="both"/>
            </w:pPr>
            <w:r>
              <w:t>public class Test {</w:t>
            </w:r>
          </w:p>
          <w:p w:rsidR="00F850BD" w:rsidRDefault="00F850BD" w:rsidP="00F850BD">
            <w:pPr>
              <w:jc w:val="both"/>
            </w:pPr>
            <w:r>
              <w:t xml:space="preserve">    public static void main(String args[]){</w:t>
            </w:r>
          </w:p>
          <w:p w:rsidR="00F850BD" w:rsidRDefault="00F850BD" w:rsidP="00F850BD">
            <w:pPr>
              <w:jc w:val="both"/>
            </w:pPr>
            <w:r>
              <w:t xml:space="preserve">        int Sum;</w:t>
            </w:r>
          </w:p>
          <w:p w:rsidR="00F850BD" w:rsidRDefault="00F850BD" w:rsidP="00F850BD">
            <w:pPr>
              <w:jc w:val="both"/>
            </w:pPr>
            <w:r>
              <w:t xml:space="preserve">        int sum;</w:t>
            </w:r>
          </w:p>
          <w:p w:rsidR="00F850BD" w:rsidRDefault="00F850BD" w:rsidP="00F850BD">
            <w:pPr>
              <w:jc w:val="both"/>
            </w:pPr>
            <w:r>
              <w:t xml:space="preserve">        int SUM;</w:t>
            </w:r>
          </w:p>
          <w:p w:rsidR="00F850BD" w:rsidRDefault="00F850BD" w:rsidP="00F850BD">
            <w:pPr>
              <w:jc w:val="both"/>
            </w:pPr>
            <w:r>
              <w:t xml:space="preserve">    }</w:t>
            </w:r>
          </w:p>
          <w:p w:rsidR="00F850BD" w:rsidRDefault="00F850BD" w:rsidP="00F850BD">
            <w:pPr>
              <w:jc w:val="both"/>
            </w:pPr>
            <w:r>
              <w:t>}</w:t>
            </w:r>
          </w:p>
        </w:tc>
      </w:tr>
    </w:tbl>
    <w:p w:rsidR="000F52DD" w:rsidRDefault="000F52DD" w:rsidP="0076117D"/>
    <w:p w:rsidR="00E6606F" w:rsidRDefault="00E6606F" w:rsidP="00E6606F">
      <w:pPr>
        <w:pStyle w:val="ListParagraph"/>
        <w:numPr>
          <w:ilvl w:val="0"/>
          <w:numId w:val="1"/>
        </w:numPr>
      </w:pPr>
      <w:r>
        <w:t xml:space="preserve">No length </w:t>
      </w:r>
      <w:r w:rsidR="00F62BC9">
        <w:t>limits</w:t>
      </w:r>
    </w:p>
    <w:p w:rsidR="000F52DD" w:rsidRDefault="00F62BC9" w:rsidP="003917E4">
      <w:pPr>
        <w:pStyle w:val="ListParagraph"/>
      </w:pPr>
      <w:r>
        <w:t xml:space="preserve">There is no length limit for java identifiers, but it is not recommended to </w:t>
      </w:r>
      <w:r w:rsidR="000F52DD">
        <w:t>create</w:t>
      </w:r>
      <w:r>
        <w:t xml:space="preserve"> too lengthy identifiers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0F52DD" w:rsidTr="000F52DD">
        <w:tc>
          <w:tcPr>
            <w:tcW w:w="9350" w:type="dxa"/>
          </w:tcPr>
          <w:p w:rsidR="003917E4" w:rsidRDefault="003917E4" w:rsidP="003917E4">
            <w:pPr>
              <w:jc w:val="both"/>
            </w:pPr>
            <w:r>
              <w:t>public class Test {</w:t>
            </w:r>
          </w:p>
          <w:p w:rsidR="003917E4" w:rsidRDefault="003917E4" w:rsidP="003917E4">
            <w:pPr>
              <w:jc w:val="both"/>
            </w:pPr>
            <w:r>
              <w:t xml:space="preserve">    public static void main(String args[]){</w:t>
            </w:r>
          </w:p>
          <w:p w:rsidR="003917E4" w:rsidRDefault="003917E4" w:rsidP="003917E4">
            <w:pPr>
              <w:jc w:val="both"/>
            </w:pPr>
            <w:r>
              <w:t xml:space="preserve">        int qwertyuiopasdfghjklzxcvbnm1234567890 = 1; //not recommended</w:t>
            </w:r>
          </w:p>
          <w:p w:rsidR="003917E4" w:rsidRDefault="003917E4" w:rsidP="003917E4">
            <w:pPr>
              <w:jc w:val="both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i =1</w:t>
            </w:r>
          </w:p>
          <w:p w:rsidR="003917E4" w:rsidRDefault="003917E4" w:rsidP="003917E4">
            <w:pPr>
              <w:jc w:val="both"/>
            </w:pPr>
            <w:r>
              <w:t xml:space="preserve">        }</w:t>
            </w:r>
          </w:p>
          <w:p w:rsidR="000F52DD" w:rsidRDefault="003917E4" w:rsidP="003917E4">
            <w:pPr>
              <w:jc w:val="both"/>
            </w:pPr>
            <w:r>
              <w:t>}</w:t>
            </w:r>
          </w:p>
        </w:tc>
      </w:tr>
    </w:tbl>
    <w:p w:rsidR="000F52DD" w:rsidRDefault="000F52DD" w:rsidP="0076117D"/>
    <w:p w:rsidR="00A008D5" w:rsidRDefault="00E6606F" w:rsidP="0076117D">
      <w:pPr>
        <w:pStyle w:val="ListParagraph"/>
        <w:numPr>
          <w:ilvl w:val="0"/>
          <w:numId w:val="1"/>
        </w:numPr>
      </w:pPr>
      <w:r>
        <w:t>Can’t use reserved words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A008D5" w:rsidTr="00A008D5">
        <w:tc>
          <w:tcPr>
            <w:tcW w:w="9350" w:type="dxa"/>
          </w:tcPr>
          <w:p w:rsidR="00A008D5" w:rsidRDefault="00A008D5" w:rsidP="00A008D5">
            <w:pPr>
              <w:jc w:val="both"/>
            </w:pPr>
            <w:r>
              <w:t>public class Test {</w:t>
            </w:r>
          </w:p>
          <w:p w:rsidR="00A008D5" w:rsidRDefault="00A008D5" w:rsidP="00A008D5">
            <w:pPr>
              <w:jc w:val="both"/>
            </w:pPr>
            <w:r>
              <w:t xml:space="preserve">    public static void main(String args[]){</w:t>
            </w:r>
          </w:p>
          <w:p w:rsidR="00A008D5" w:rsidRDefault="00A008D5" w:rsidP="00A008D5">
            <w:pPr>
              <w:jc w:val="both"/>
            </w:pPr>
            <w:r>
              <w:t xml:space="preserve">        int total = 1; </w:t>
            </w:r>
          </w:p>
          <w:p w:rsidR="00A008D5" w:rsidRDefault="00A008D5" w:rsidP="00A008D5">
            <w:pPr>
              <w:jc w:val="both"/>
            </w:pPr>
            <w:r>
              <w:t xml:space="preserve">        int if = 2; //CE : not a statement</w:t>
            </w:r>
          </w:p>
          <w:p w:rsidR="00A008D5" w:rsidRDefault="00A008D5" w:rsidP="00A008D5">
            <w:pPr>
              <w:jc w:val="both"/>
            </w:pPr>
            <w:r>
              <w:t xml:space="preserve">    }</w:t>
            </w:r>
          </w:p>
          <w:p w:rsidR="00A008D5" w:rsidRDefault="00A008D5" w:rsidP="00A008D5">
            <w:pPr>
              <w:jc w:val="both"/>
            </w:pPr>
            <w:r>
              <w:t>}</w:t>
            </w:r>
          </w:p>
        </w:tc>
      </w:tr>
    </w:tbl>
    <w:p w:rsidR="00A008D5" w:rsidRDefault="00A008D5" w:rsidP="00A008D5">
      <w:pPr>
        <w:pStyle w:val="ListParagraph"/>
      </w:pPr>
    </w:p>
    <w:p w:rsidR="003917E4" w:rsidRDefault="008E4B34" w:rsidP="00D436B7">
      <w:pPr>
        <w:pStyle w:val="ListParagraph"/>
        <w:numPr>
          <w:ilvl w:val="0"/>
          <w:numId w:val="1"/>
        </w:numPr>
      </w:pPr>
      <w:r>
        <w:t>We c</w:t>
      </w:r>
      <w:r w:rsidR="00E6606F">
        <w:t>an use predefined java class names and interface names</w:t>
      </w:r>
      <w:r w:rsidR="00A70336">
        <w:t>,</w:t>
      </w:r>
      <w:r w:rsidR="00257C65">
        <w:t xml:space="preserve"> but </w:t>
      </w:r>
      <w:r w:rsidR="00D436B7">
        <w:t>i</w:t>
      </w:r>
      <w:r w:rsidR="00F62BC9">
        <w:t xml:space="preserve">t is not a good programming practice </w:t>
      </w:r>
      <w:r w:rsidR="003917E4">
        <w:t>hence</w:t>
      </w:r>
      <w:r w:rsidR="00F62BC9">
        <w:t xml:space="preserve"> not recommended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3917E4" w:rsidTr="003917E4">
        <w:tc>
          <w:tcPr>
            <w:tcW w:w="9350" w:type="dxa"/>
          </w:tcPr>
          <w:p w:rsidR="003917E4" w:rsidRDefault="003917E4" w:rsidP="003917E4">
            <w:pPr>
              <w:jc w:val="both"/>
            </w:pPr>
            <w:r>
              <w:t>public class Test {</w:t>
            </w:r>
          </w:p>
          <w:p w:rsidR="003917E4" w:rsidRDefault="003917E4" w:rsidP="003917E4">
            <w:pPr>
              <w:jc w:val="both"/>
            </w:pPr>
            <w:r>
              <w:t xml:space="preserve">    public static void main(String args[]){</w:t>
            </w:r>
          </w:p>
          <w:p w:rsidR="003917E4" w:rsidRDefault="003917E4" w:rsidP="003917E4">
            <w:pPr>
              <w:jc w:val="both"/>
            </w:pPr>
            <w:r>
              <w:t xml:space="preserve">        int String = 1; </w:t>
            </w:r>
            <w:r w:rsidR="00057C36">
              <w:t>// not recommended</w:t>
            </w:r>
          </w:p>
          <w:p w:rsidR="003917E4" w:rsidRDefault="003917E4" w:rsidP="003917E4">
            <w:pPr>
              <w:jc w:val="both"/>
            </w:pPr>
            <w:r>
              <w:t xml:space="preserve">        int Runnable =2;</w:t>
            </w:r>
            <w:r w:rsidR="00057C36">
              <w:t xml:space="preserve"> // not recommended</w:t>
            </w:r>
          </w:p>
          <w:p w:rsidR="003917E4" w:rsidRDefault="003917E4" w:rsidP="003917E4">
            <w:pPr>
              <w:jc w:val="both"/>
            </w:pPr>
            <w:r>
              <w:t>System.out.println(String);</w:t>
            </w:r>
          </w:p>
          <w:p w:rsidR="003917E4" w:rsidRDefault="003917E4" w:rsidP="003917E4">
            <w:pPr>
              <w:jc w:val="both"/>
            </w:pPr>
            <w:proofErr w:type="spellStart"/>
            <w:r>
              <w:t>System.out.println</w:t>
            </w:r>
            <w:proofErr w:type="spellEnd"/>
            <w:r>
              <w:t>(Runnable);</w:t>
            </w:r>
          </w:p>
          <w:p w:rsidR="003917E4" w:rsidRDefault="003917E4" w:rsidP="003917E4">
            <w:pPr>
              <w:jc w:val="both"/>
            </w:pPr>
            <w:r>
              <w:t xml:space="preserve">    }</w:t>
            </w:r>
          </w:p>
          <w:p w:rsidR="003917E4" w:rsidRDefault="003917E4" w:rsidP="003917E4">
            <w:pPr>
              <w:jc w:val="both"/>
            </w:pPr>
            <w:r>
              <w:t>}</w:t>
            </w:r>
          </w:p>
        </w:tc>
      </w:tr>
    </w:tbl>
    <w:p w:rsidR="003917E4" w:rsidRDefault="003917E4" w:rsidP="003917E4">
      <w:pPr>
        <w:pStyle w:val="ListParagraph"/>
      </w:pPr>
    </w:p>
    <w:p w:rsidR="003917E4" w:rsidRDefault="003917E4" w:rsidP="003917E4">
      <w:pPr>
        <w:pStyle w:val="ListParagraph"/>
      </w:pPr>
    </w:p>
    <w:p w:rsidR="00E6606F" w:rsidRDefault="00F62BC9" w:rsidP="00F62BC9">
      <w:r>
        <w:lastRenderedPageBreak/>
        <w:t>Which of the following are valid java identifiers?</w:t>
      </w:r>
    </w:p>
    <w:p w:rsidR="00F62BC9" w:rsidRDefault="00F62BC9" w:rsidP="00F62BC9">
      <w:pPr>
        <w:pStyle w:val="ListParagraph"/>
        <w:numPr>
          <w:ilvl w:val="0"/>
          <w:numId w:val="3"/>
        </w:numPr>
      </w:pPr>
      <w:proofErr w:type="spellStart"/>
      <w:r>
        <w:t>total_number</w:t>
      </w:r>
      <w:proofErr w:type="spellEnd"/>
    </w:p>
    <w:p w:rsidR="00F62BC9" w:rsidRDefault="00F62BC9" w:rsidP="00F62BC9">
      <w:pPr>
        <w:pStyle w:val="ListParagraph"/>
        <w:numPr>
          <w:ilvl w:val="0"/>
          <w:numId w:val="3"/>
        </w:numPr>
      </w:pPr>
      <w:r>
        <w:t>total#</w:t>
      </w:r>
    </w:p>
    <w:p w:rsidR="00F62BC9" w:rsidRDefault="003219CE" w:rsidP="00F62BC9">
      <w:pPr>
        <w:pStyle w:val="ListParagraph"/>
        <w:numPr>
          <w:ilvl w:val="0"/>
          <w:numId w:val="3"/>
        </w:numPr>
      </w:pPr>
      <w:r>
        <w:t>123total</w:t>
      </w:r>
    </w:p>
    <w:p w:rsidR="003219CE" w:rsidRDefault="003219CE" w:rsidP="00F62BC9">
      <w:pPr>
        <w:pStyle w:val="ListParagraph"/>
        <w:numPr>
          <w:ilvl w:val="0"/>
          <w:numId w:val="3"/>
        </w:numPr>
      </w:pPr>
      <w:proofErr w:type="spellStart"/>
      <w:r>
        <w:t>ca$h</w:t>
      </w:r>
      <w:proofErr w:type="spellEnd"/>
    </w:p>
    <w:p w:rsidR="003219CE" w:rsidRDefault="003219CE" w:rsidP="00F62BC9">
      <w:pPr>
        <w:pStyle w:val="ListParagraph"/>
        <w:numPr>
          <w:ilvl w:val="0"/>
          <w:numId w:val="3"/>
        </w:numPr>
      </w:pPr>
      <w:r>
        <w:t>_$_$_$_$_$_$</w:t>
      </w:r>
    </w:p>
    <w:p w:rsidR="003219CE" w:rsidRDefault="003219CE" w:rsidP="00F62BC9">
      <w:pPr>
        <w:pStyle w:val="ListParagraph"/>
        <w:numPr>
          <w:ilvl w:val="0"/>
          <w:numId w:val="3"/>
        </w:numPr>
      </w:pPr>
      <w:proofErr w:type="spellStart"/>
      <w:r>
        <w:t>all@hands</w:t>
      </w:r>
      <w:proofErr w:type="spellEnd"/>
    </w:p>
    <w:p w:rsidR="003219CE" w:rsidRDefault="003219CE" w:rsidP="00F62BC9">
      <w:pPr>
        <w:pStyle w:val="ListParagraph"/>
        <w:numPr>
          <w:ilvl w:val="0"/>
          <w:numId w:val="3"/>
        </w:numPr>
      </w:pPr>
      <w:r>
        <w:t>Java2Share</w:t>
      </w:r>
    </w:p>
    <w:p w:rsidR="003219CE" w:rsidRDefault="003219CE" w:rsidP="00F62BC9">
      <w:pPr>
        <w:pStyle w:val="ListParagraph"/>
        <w:numPr>
          <w:ilvl w:val="0"/>
          <w:numId w:val="3"/>
        </w:numPr>
      </w:pPr>
      <w:r>
        <w:t>Integer</w:t>
      </w:r>
    </w:p>
    <w:p w:rsidR="003219CE" w:rsidRDefault="003219CE" w:rsidP="00F62BC9">
      <w:pPr>
        <w:pStyle w:val="ListParagraph"/>
        <w:numPr>
          <w:ilvl w:val="0"/>
          <w:numId w:val="3"/>
        </w:numPr>
      </w:pPr>
      <w:r>
        <w:t>Int</w:t>
      </w:r>
    </w:p>
    <w:p w:rsidR="003219CE" w:rsidRDefault="003219CE" w:rsidP="00F62BC9">
      <w:pPr>
        <w:pStyle w:val="ListParagraph"/>
        <w:numPr>
          <w:ilvl w:val="0"/>
          <w:numId w:val="3"/>
        </w:numPr>
      </w:pPr>
      <w:r>
        <w:t>int</w:t>
      </w:r>
    </w:p>
    <w:p w:rsidR="003219CE" w:rsidRDefault="003219CE" w:rsidP="003219CE">
      <w:pPr>
        <w:ind w:left="360"/>
      </w:pPr>
    </w:p>
    <w:p w:rsidR="00F62BC9" w:rsidRDefault="00F62BC9" w:rsidP="00F62BC9"/>
    <w:p w:rsidR="00F62BC9" w:rsidRDefault="00F62BC9" w:rsidP="00F62BC9"/>
    <w:p w:rsidR="00F62BC9" w:rsidRDefault="00F62BC9" w:rsidP="00F62BC9"/>
    <w:p w:rsidR="00E6606F" w:rsidRDefault="00E6606F" w:rsidP="00A77FDA">
      <w:pPr>
        <w:pStyle w:val="ListParagraph"/>
      </w:pPr>
    </w:p>
    <w:p w:rsidR="00A77FDA" w:rsidRDefault="00A77FDA" w:rsidP="00A77FDA">
      <w:pPr>
        <w:pStyle w:val="ListParagraph"/>
      </w:pPr>
    </w:p>
    <w:p w:rsidR="00A77FDA" w:rsidRDefault="00A77FDA" w:rsidP="00A77FDA">
      <w:pPr>
        <w:pStyle w:val="ListParagraph"/>
      </w:pPr>
    </w:p>
    <w:p w:rsidR="00A77FDA" w:rsidRDefault="00A77FDA" w:rsidP="00A77FDA">
      <w:pPr>
        <w:ind w:left="720"/>
      </w:pPr>
    </w:p>
    <w:p w:rsidR="00A77FDA" w:rsidRDefault="00A77FDA" w:rsidP="00A77FDA">
      <w:pPr>
        <w:ind w:left="720"/>
      </w:pPr>
    </w:p>
    <w:p w:rsidR="00E97764" w:rsidRDefault="00E97764" w:rsidP="00E97764">
      <w:pPr>
        <w:pStyle w:val="ListParagraph"/>
        <w:ind w:left="1440"/>
      </w:pPr>
      <w:r>
        <w:tab/>
      </w:r>
    </w:p>
    <w:sectPr w:rsidR="00E97764" w:rsidSect="008A24B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843C3"/>
    <w:multiLevelType w:val="hybridMultilevel"/>
    <w:tmpl w:val="0B18D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B97A8C"/>
    <w:multiLevelType w:val="hybridMultilevel"/>
    <w:tmpl w:val="53E63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D277E5"/>
    <w:multiLevelType w:val="hybridMultilevel"/>
    <w:tmpl w:val="D9D09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2"/>
  </w:compat>
  <w:docVars>
    <w:docVar w:name="Blog" w:val="1"/>
  </w:docVars>
  <w:rsids>
    <w:rsidRoot w:val="0029167A"/>
    <w:rsid w:val="00057C36"/>
    <w:rsid w:val="000A43A5"/>
    <w:rsid w:val="000F52DD"/>
    <w:rsid w:val="00252C32"/>
    <w:rsid w:val="00257C65"/>
    <w:rsid w:val="0029167A"/>
    <w:rsid w:val="00297135"/>
    <w:rsid w:val="002A1EC5"/>
    <w:rsid w:val="002C65AF"/>
    <w:rsid w:val="002E0E55"/>
    <w:rsid w:val="003219CE"/>
    <w:rsid w:val="003917E4"/>
    <w:rsid w:val="0041042B"/>
    <w:rsid w:val="00484A0A"/>
    <w:rsid w:val="004E0C81"/>
    <w:rsid w:val="005E768A"/>
    <w:rsid w:val="00663B65"/>
    <w:rsid w:val="0076117D"/>
    <w:rsid w:val="00763633"/>
    <w:rsid w:val="007644F0"/>
    <w:rsid w:val="00771916"/>
    <w:rsid w:val="007778B9"/>
    <w:rsid w:val="007D4288"/>
    <w:rsid w:val="00873D2E"/>
    <w:rsid w:val="008A24B0"/>
    <w:rsid w:val="008E4B34"/>
    <w:rsid w:val="00A008D5"/>
    <w:rsid w:val="00A44C99"/>
    <w:rsid w:val="00A70336"/>
    <w:rsid w:val="00A77FDA"/>
    <w:rsid w:val="00AC4D04"/>
    <w:rsid w:val="00C17A4B"/>
    <w:rsid w:val="00C71693"/>
    <w:rsid w:val="00C76C5A"/>
    <w:rsid w:val="00C779C0"/>
    <w:rsid w:val="00C9519A"/>
    <w:rsid w:val="00D436B7"/>
    <w:rsid w:val="00D51543"/>
    <w:rsid w:val="00D61128"/>
    <w:rsid w:val="00DE0286"/>
    <w:rsid w:val="00DE063E"/>
    <w:rsid w:val="00E15530"/>
    <w:rsid w:val="00E26B16"/>
    <w:rsid w:val="00E6606F"/>
    <w:rsid w:val="00E97764"/>
    <w:rsid w:val="00F50F6A"/>
    <w:rsid w:val="00F62BC9"/>
    <w:rsid w:val="00F850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A24B0"/>
  </w:style>
  <w:style w:type="paragraph" w:styleId="Heading1">
    <w:name w:val="heading 1"/>
    <w:basedOn w:val="Normal"/>
    <w:next w:val="Normal"/>
    <w:uiPriority w:val="5"/>
    <w:qFormat/>
    <w:rsid w:val="008A24B0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rsid w:val="008A24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rsid w:val="008A24B0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rsid w:val="008A24B0"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8A24B0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8A24B0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8A24B0"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rsid w:val="008A24B0"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8A24B0"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8A24B0"/>
    <w:rPr>
      <w:color w:val="808080"/>
    </w:rPr>
  </w:style>
  <w:style w:type="paragraph" w:customStyle="1" w:styleId="Account">
    <w:name w:val="Account"/>
    <w:semiHidden/>
    <w:rsid w:val="008A24B0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  <w:rsid w:val="008A24B0"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8A24B0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8A24B0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sid w:val="008A24B0"/>
    <w:rPr>
      <w:i/>
      <w:iCs/>
    </w:rPr>
  </w:style>
  <w:style w:type="character" w:styleId="Strong">
    <w:name w:val="Strong"/>
    <w:basedOn w:val="DefaultParagraphFont"/>
    <w:uiPriority w:val="22"/>
    <w:qFormat/>
    <w:rsid w:val="008A24B0"/>
    <w:rPr>
      <w:b/>
      <w:bCs/>
    </w:rPr>
  </w:style>
  <w:style w:type="paragraph" w:customStyle="1" w:styleId="underline">
    <w:name w:val="underline"/>
    <w:semiHidden/>
    <w:rsid w:val="008A24B0"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8A24B0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table" w:styleId="TableGrid">
    <w:name w:val="Table Grid"/>
    <w:basedOn w:val="TableNormal"/>
    <w:uiPriority w:val="59"/>
    <w:rsid w:val="00E9776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6B1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B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003D"/>
    <w:rsid w:val="0009437E"/>
    <w:rsid w:val="00194B3B"/>
    <w:rsid w:val="002062B4"/>
    <w:rsid w:val="004B77AE"/>
    <w:rsid w:val="00561FD5"/>
    <w:rsid w:val="00580122"/>
    <w:rsid w:val="006406E6"/>
    <w:rsid w:val="007A572A"/>
    <w:rsid w:val="008438C0"/>
    <w:rsid w:val="008C003D"/>
    <w:rsid w:val="00996849"/>
    <w:rsid w:val="00C076B2"/>
    <w:rsid w:val="00CC6E47"/>
    <w:rsid w:val="00DC0E8E"/>
    <w:rsid w:val="00FA51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62B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Identifiers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1210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Ravi_Qcs</dc:creator>
  <cp:keywords/>
  <dc:description/>
  <cp:lastModifiedBy>ADMIN</cp:lastModifiedBy>
  <cp:revision>32</cp:revision>
  <dcterms:created xsi:type="dcterms:W3CDTF">2018-04-29T05:00:00Z</dcterms:created>
  <dcterms:modified xsi:type="dcterms:W3CDTF">2023-06-21T04:28:00Z</dcterms:modified>
</cp:coreProperties>
</file>