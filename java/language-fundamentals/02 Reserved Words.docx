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935D2" w:rsidRDefault="002445CC">
              <w:pPr>
                <w:pStyle w:val="Publishwithline"/>
              </w:pPr>
              <w:r>
                <w:t>Reserved Words</w:t>
              </w:r>
            </w:p>
          </w:sdtContent>
        </w:sdt>
        <w:p w:rsidR="004935D2" w:rsidRDefault="004935D2">
          <w:pPr>
            <w:pStyle w:val="underline"/>
          </w:pPr>
        </w:p>
        <w:p w:rsidR="004935D2" w:rsidRDefault="00A71716">
          <w:pPr>
            <w:pStyle w:val="PadderBetweenControlandBody"/>
          </w:pPr>
        </w:p>
      </w:sdtContent>
    </w:sdt>
    <w:p w:rsidR="001B4A63" w:rsidRDefault="00AB57AB" w:rsidP="001B4A63">
      <w:pPr>
        <w:pStyle w:val="NoSpacing"/>
      </w:pPr>
      <w:r>
        <w:t xml:space="preserve"> </w:t>
      </w:r>
      <w:r w:rsidR="001B4A63">
        <w:t>Reserved words (53)</w:t>
      </w:r>
    </w:p>
    <w:p w:rsidR="001B5B81" w:rsidRDefault="001B5B81" w:rsidP="001B4A63">
      <w:pPr>
        <w:pStyle w:val="NoSpacing"/>
      </w:pPr>
      <w:r>
        <w:tab/>
        <w:t>Literals (3)</w:t>
      </w:r>
    </w:p>
    <w:p w:rsidR="001B4A63" w:rsidRDefault="001B4A63" w:rsidP="001B4A63">
      <w:pPr>
        <w:pStyle w:val="NoSpacing"/>
      </w:pPr>
      <w:r>
        <w:tab/>
        <w:t>Keywords (50)</w:t>
      </w:r>
    </w:p>
    <w:p w:rsidR="001B5B81" w:rsidRDefault="001B5B81" w:rsidP="001B4A63">
      <w:pPr>
        <w:pStyle w:val="NoSpacing"/>
      </w:pPr>
      <w:r>
        <w:tab/>
      </w:r>
      <w:r>
        <w:tab/>
        <w:t>Unused (2)</w:t>
      </w:r>
    </w:p>
    <w:p w:rsidR="001B4A63" w:rsidRDefault="001B4A63" w:rsidP="001B4A63">
      <w:pPr>
        <w:pStyle w:val="NoSpacing"/>
      </w:pPr>
      <w:r>
        <w:tab/>
      </w:r>
      <w:r>
        <w:tab/>
        <w:t>Used (48)</w:t>
      </w:r>
    </w:p>
    <w:p w:rsidR="001B4A63" w:rsidRDefault="001B4A63" w:rsidP="001B4A63">
      <w:pPr>
        <w:pStyle w:val="NoSpacing"/>
      </w:pPr>
      <w:r>
        <w:tab/>
      </w:r>
      <w:r>
        <w:tab/>
      </w:r>
      <w:r>
        <w:tab/>
        <w:t>Data types (8)</w:t>
      </w:r>
    </w:p>
    <w:p w:rsidR="001B4A63" w:rsidRDefault="001B4A63" w:rsidP="001B4A63">
      <w:pPr>
        <w:pStyle w:val="NoSpacing"/>
      </w:pPr>
      <w:r>
        <w:tab/>
      </w:r>
      <w:r>
        <w:tab/>
      </w:r>
      <w:r>
        <w:tab/>
        <w:t>Control flows (11)</w:t>
      </w:r>
      <w:r>
        <w:tab/>
      </w:r>
      <w:r>
        <w:tab/>
      </w:r>
      <w:r>
        <w:tab/>
      </w:r>
    </w:p>
    <w:p w:rsidR="001B4A63" w:rsidRDefault="001B4A63" w:rsidP="001B4A63">
      <w:pPr>
        <w:pStyle w:val="NoSpacing"/>
      </w:pPr>
      <w:r>
        <w:tab/>
      </w:r>
      <w:r>
        <w:tab/>
      </w:r>
      <w:r>
        <w:tab/>
        <w:t>Modifiers (11)</w:t>
      </w:r>
      <w:r>
        <w:tab/>
      </w:r>
    </w:p>
    <w:p w:rsidR="001B4A63" w:rsidRDefault="001B4A63" w:rsidP="001B4A63">
      <w:pPr>
        <w:pStyle w:val="NoSpacing"/>
      </w:pPr>
      <w:r>
        <w:tab/>
      </w:r>
      <w:r>
        <w:tab/>
      </w:r>
      <w:r>
        <w:tab/>
        <w:t>Exception Handling (6)</w:t>
      </w:r>
    </w:p>
    <w:p w:rsidR="001B4A63" w:rsidRDefault="001B4A63" w:rsidP="001B4A63">
      <w:pPr>
        <w:pStyle w:val="NoSpacing"/>
        <w:ind w:left="1440" w:firstLine="720"/>
      </w:pPr>
      <w:r>
        <w:t>Class related (6)</w:t>
      </w:r>
    </w:p>
    <w:p w:rsidR="001B4A63" w:rsidRDefault="001B4A63" w:rsidP="001B4A63">
      <w:pPr>
        <w:pStyle w:val="NoSpacing"/>
      </w:pPr>
      <w:r>
        <w:tab/>
      </w:r>
      <w:r>
        <w:tab/>
      </w:r>
      <w:r>
        <w:tab/>
        <w:t>Object related (4)</w:t>
      </w:r>
    </w:p>
    <w:p w:rsidR="001B4A63" w:rsidRDefault="001B4A63" w:rsidP="001B5B81">
      <w:pPr>
        <w:pStyle w:val="NoSpacing"/>
        <w:ind w:left="2160"/>
      </w:pPr>
      <w:proofErr w:type="gramStart"/>
      <w:r>
        <w:t>return</w:t>
      </w:r>
      <w:proofErr w:type="gramEnd"/>
      <w:r>
        <w:t xml:space="preserve"> type (1)</w:t>
      </w:r>
    </w:p>
    <w:p w:rsidR="001B4A63" w:rsidRDefault="001B4A63" w:rsidP="004A01C4">
      <w:pPr>
        <w:pStyle w:val="NoSpacing"/>
        <w:ind w:left="1440" w:firstLine="720"/>
      </w:pPr>
      <w:proofErr w:type="spellStart"/>
      <w:proofErr w:type="gramStart"/>
      <w:r>
        <w:t>enum</w:t>
      </w:r>
      <w:proofErr w:type="spellEnd"/>
      <w:proofErr w:type="gramEnd"/>
      <w:r>
        <w:t xml:space="preserve"> (1)</w:t>
      </w:r>
    </w:p>
    <w:p w:rsidR="00AC5030" w:rsidRDefault="00AC5030" w:rsidP="00AC5030">
      <w:pPr>
        <w:pStyle w:val="NoSpacing"/>
      </w:pPr>
      <w:r>
        <w:t>----</w:t>
      </w:r>
    </w:p>
    <w:p w:rsidR="004935D2" w:rsidRDefault="008332BA" w:rsidP="008332BA">
      <w:pPr>
        <w:pStyle w:val="NoSpacing"/>
      </w:pPr>
      <w:r>
        <w:t>Reserved words (53)</w:t>
      </w:r>
    </w:p>
    <w:p w:rsidR="001B5B81" w:rsidRDefault="001B5B81" w:rsidP="001B5B81">
      <w:pPr>
        <w:pStyle w:val="NoSpacing"/>
      </w:pPr>
      <w:r>
        <w:tab/>
        <w:t>Literals (3)</w:t>
      </w:r>
    </w:p>
    <w:p w:rsidR="001B5B81" w:rsidRDefault="001B5B81" w:rsidP="001B5B81">
      <w:pPr>
        <w:pStyle w:val="NoSpacing"/>
        <w:numPr>
          <w:ilvl w:val="0"/>
          <w:numId w:val="14"/>
        </w:numPr>
      </w:pPr>
      <w:r>
        <w:t>true</w:t>
      </w:r>
    </w:p>
    <w:p w:rsidR="001B5B81" w:rsidRDefault="001B5B81" w:rsidP="001B5B81">
      <w:pPr>
        <w:pStyle w:val="NoSpacing"/>
        <w:numPr>
          <w:ilvl w:val="0"/>
          <w:numId w:val="14"/>
        </w:numPr>
      </w:pPr>
      <w:r>
        <w:t>false</w:t>
      </w:r>
    </w:p>
    <w:p w:rsidR="001B5B81" w:rsidRDefault="001B5B81" w:rsidP="001B5B81">
      <w:pPr>
        <w:pStyle w:val="NoSpacing"/>
        <w:numPr>
          <w:ilvl w:val="0"/>
          <w:numId w:val="14"/>
        </w:numPr>
      </w:pPr>
      <w:r>
        <w:t>null</w:t>
      </w:r>
    </w:p>
    <w:p w:rsidR="008332BA" w:rsidRDefault="008332BA" w:rsidP="008332BA">
      <w:pPr>
        <w:pStyle w:val="NoSpacing"/>
      </w:pPr>
      <w:r>
        <w:tab/>
        <w:t>Keywords (50)</w:t>
      </w:r>
    </w:p>
    <w:p w:rsidR="001B5B81" w:rsidRDefault="001B5B81" w:rsidP="001B5B81">
      <w:pPr>
        <w:pStyle w:val="NoSpacing"/>
      </w:pPr>
      <w:r>
        <w:tab/>
      </w:r>
      <w:r>
        <w:tab/>
        <w:t>Unused (2)</w:t>
      </w:r>
    </w:p>
    <w:p w:rsidR="001B5B81" w:rsidRDefault="001B5B81" w:rsidP="001B5B81">
      <w:pPr>
        <w:pStyle w:val="NoSpacing"/>
        <w:numPr>
          <w:ilvl w:val="0"/>
          <w:numId w:val="14"/>
        </w:numPr>
      </w:pPr>
      <w:proofErr w:type="spellStart"/>
      <w:r>
        <w:t>goto</w:t>
      </w:r>
      <w:proofErr w:type="spellEnd"/>
    </w:p>
    <w:p w:rsidR="001B5B81" w:rsidRDefault="001B5B81" w:rsidP="008332BA">
      <w:pPr>
        <w:pStyle w:val="NoSpacing"/>
        <w:numPr>
          <w:ilvl w:val="0"/>
          <w:numId w:val="14"/>
        </w:numPr>
      </w:pPr>
      <w:r>
        <w:t>const</w:t>
      </w:r>
    </w:p>
    <w:p w:rsidR="008332BA" w:rsidRDefault="008332BA" w:rsidP="008332BA">
      <w:pPr>
        <w:pStyle w:val="NoSpacing"/>
      </w:pPr>
      <w:r>
        <w:tab/>
      </w:r>
      <w:r>
        <w:tab/>
        <w:t>Used (48)</w:t>
      </w:r>
    </w:p>
    <w:p w:rsidR="005D6F13" w:rsidRDefault="005D6F13" w:rsidP="008332BA">
      <w:pPr>
        <w:pStyle w:val="NoSpacing"/>
      </w:pPr>
      <w:r>
        <w:tab/>
      </w:r>
      <w:r>
        <w:tab/>
      </w:r>
      <w:r w:rsidR="001B5B81">
        <w:tab/>
      </w:r>
      <w:r>
        <w:t>Data types</w:t>
      </w:r>
      <w:r w:rsidR="00D16C20">
        <w:t xml:space="preserve"> (8)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byte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short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int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long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float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double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Boolean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char</w:t>
      </w:r>
    </w:p>
    <w:p w:rsidR="005D6F13" w:rsidRDefault="005D6F13" w:rsidP="008332BA">
      <w:pPr>
        <w:pStyle w:val="NoSpacing"/>
      </w:pPr>
      <w:r>
        <w:tab/>
      </w:r>
      <w:r>
        <w:tab/>
      </w:r>
      <w:r>
        <w:tab/>
        <w:t>Control flows</w:t>
      </w:r>
      <w:r w:rsidR="00D16C20">
        <w:t xml:space="preserve"> (1</w:t>
      </w:r>
      <w:r w:rsidR="005D2B2E">
        <w:t>1</w:t>
      </w:r>
      <w:r w:rsidR="00D16C20">
        <w:t>)</w:t>
      </w:r>
    </w:p>
    <w:p w:rsidR="00B52A60" w:rsidRDefault="00B52A60" w:rsidP="001B5B81">
      <w:pPr>
        <w:pStyle w:val="NoSpacing"/>
        <w:numPr>
          <w:ilvl w:val="0"/>
          <w:numId w:val="14"/>
        </w:numPr>
      </w:pPr>
      <w:r>
        <w:t>if</w:t>
      </w:r>
    </w:p>
    <w:p w:rsidR="00D16C20" w:rsidRDefault="00B52A60" w:rsidP="001B5B81">
      <w:pPr>
        <w:pStyle w:val="NoSpacing"/>
        <w:numPr>
          <w:ilvl w:val="0"/>
          <w:numId w:val="14"/>
        </w:numPr>
      </w:pPr>
      <w:r>
        <w:t>else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switch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case</w:t>
      </w:r>
    </w:p>
    <w:p w:rsidR="00B52A60" w:rsidRDefault="00D16C20" w:rsidP="001B5B81">
      <w:pPr>
        <w:pStyle w:val="NoSpacing"/>
        <w:numPr>
          <w:ilvl w:val="0"/>
          <w:numId w:val="14"/>
        </w:numPr>
      </w:pPr>
      <w:r>
        <w:t>default</w:t>
      </w:r>
    </w:p>
    <w:p w:rsidR="00B52A60" w:rsidRDefault="00D16C20" w:rsidP="001B5B81">
      <w:pPr>
        <w:pStyle w:val="NoSpacing"/>
        <w:numPr>
          <w:ilvl w:val="0"/>
          <w:numId w:val="14"/>
        </w:numPr>
      </w:pPr>
      <w:r>
        <w:t>for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while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do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break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continue</w:t>
      </w:r>
    </w:p>
    <w:p w:rsidR="00D16C20" w:rsidRDefault="00D16C20" w:rsidP="001B5B81">
      <w:pPr>
        <w:pStyle w:val="NoSpacing"/>
        <w:numPr>
          <w:ilvl w:val="0"/>
          <w:numId w:val="14"/>
        </w:numPr>
      </w:pPr>
      <w:r>
        <w:t>return</w:t>
      </w:r>
      <w:r>
        <w:tab/>
      </w:r>
      <w:r>
        <w:tab/>
      </w:r>
      <w:r>
        <w:tab/>
      </w:r>
      <w:r>
        <w:tab/>
      </w:r>
    </w:p>
    <w:p w:rsidR="005D6F13" w:rsidRDefault="005D6F13" w:rsidP="008332BA">
      <w:pPr>
        <w:pStyle w:val="NoSpacing"/>
      </w:pPr>
      <w:r>
        <w:lastRenderedPageBreak/>
        <w:tab/>
      </w:r>
      <w:r>
        <w:tab/>
      </w:r>
      <w:r>
        <w:tab/>
        <w:t>Modifiers</w:t>
      </w:r>
      <w:r w:rsidR="005D2B2E">
        <w:t xml:space="preserve"> (11)</w:t>
      </w:r>
    </w:p>
    <w:p w:rsidR="00657830" w:rsidRDefault="00D16C20" w:rsidP="001B5B81">
      <w:pPr>
        <w:pStyle w:val="NoSpacing"/>
        <w:numPr>
          <w:ilvl w:val="0"/>
          <w:numId w:val="14"/>
        </w:numPr>
      </w:pPr>
      <w:r>
        <w:t>public</w:t>
      </w:r>
    </w:p>
    <w:p w:rsidR="00657830" w:rsidRDefault="00D16C20" w:rsidP="001B5B81">
      <w:pPr>
        <w:pStyle w:val="NoSpacing"/>
        <w:numPr>
          <w:ilvl w:val="0"/>
          <w:numId w:val="14"/>
        </w:numPr>
      </w:pPr>
      <w:r>
        <w:t>p</w:t>
      </w:r>
      <w:r w:rsidR="00657830">
        <w:t>rotected</w:t>
      </w:r>
    </w:p>
    <w:p w:rsidR="00657830" w:rsidRDefault="00D16C20" w:rsidP="001B5B81">
      <w:pPr>
        <w:pStyle w:val="NoSpacing"/>
        <w:numPr>
          <w:ilvl w:val="0"/>
          <w:numId w:val="14"/>
        </w:numPr>
      </w:pPr>
      <w:r>
        <w:t>private</w:t>
      </w:r>
    </w:p>
    <w:p w:rsidR="00657830" w:rsidRDefault="00D16C20" w:rsidP="001B5B81">
      <w:pPr>
        <w:pStyle w:val="NoSpacing"/>
        <w:numPr>
          <w:ilvl w:val="0"/>
          <w:numId w:val="14"/>
        </w:numPr>
      </w:pPr>
      <w:r>
        <w:t>f</w:t>
      </w:r>
      <w:r w:rsidR="00657830">
        <w:t>inal</w:t>
      </w:r>
    </w:p>
    <w:p w:rsidR="00657830" w:rsidRDefault="00D16C20" w:rsidP="001B5B81">
      <w:pPr>
        <w:pStyle w:val="NoSpacing"/>
        <w:numPr>
          <w:ilvl w:val="0"/>
          <w:numId w:val="14"/>
        </w:numPr>
      </w:pPr>
      <w:r>
        <w:t>a</w:t>
      </w:r>
      <w:r w:rsidR="00657830">
        <w:t>bstract</w:t>
      </w:r>
    </w:p>
    <w:p w:rsidR="00657830" w:rsidRDefault="00D16C20" w:rsidP="001B5B81">
      <w:pPr>
        <w:pStyle w:val="NoSpacing"/>
        <w:numPr>
          <w:ilvl w:val="0"/>
          <w:numId w:val="14"/>
        </w:numPr>
      </w:pPr>
      <w:r>
        <w:t>s</w:t>
      </w:r>
      <w:r w:rsidR="00657830">
        <w:t>tatic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synchronized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native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proofErr w:type="spellStart"/>
      <w:r>
        <w:t>strictfp</w:t>
      </w:r>
      <w:proofErr w:type="spellEnd"/>
      <w:r>
        <w:t xml:space="preserve"> (1.2v)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transient</w:t>
      </w:r>
    </w:p>
    <w:p w:rsidR="00657830" w:rsidRDefault="00657830" w:rsidP="008332BA">
      <w:pPr>
        <w:pStyle w:val="NoSpacing"/>
        <w:numPr>
          <w:ilvl w:val="0"/>
          <w:numId w:val="14"/>
        </w:numPr>
      </w:pPr>
      <w:r>
        <w:t>volatile</w:t>
      </w:r>
    </w:p>
    <w:p w:rsidR="001B5B81" w:rsidRDefault="001B5B81" w:rsidP="001B5B81">
      <w:pPr>
        <w:pStyle w:val="NoSpacing"/>
        <w:ind w:left="3600"/>
      </w:pPr>
    </w:p>
    <w:p w:rsidR="005D6F13" w:rsidRDefault="005D6F13" w:rsidP="008332BA">
      <w:pPr>
        <w:pStyle w:val="NoSpacing"/>
      </w:pPr>
      <w:r>
        <w:tab/>
      </w:r>
      <w:r>
        <w:tab/>
      </w:r>
      <w:r>
        <w:tab/>
        <w:t>Exception Handling</w:t>
      </w:r>
      <w:r w:rsidR="005D2B2E">
        <w:t xml:space="preserve"> (6)</w:t>
      </w:r>
    </w:p>
    <w:p w:rsidR="001B5B81" w:rsidRDefault="001B5B81" w:rsidP="008332BA">
      <w:pPr>
        <w:pStyle w:val="NoSpacing"/>
      </w:pPr>
    </w:p>
    <w:p w:rsidR="00657830" w:rsidRDefault="00657830" w:rsidP="001B5B81">
      <w:pPr>
        <w:pStyle w:val="NoSpacing"/>
        <w:numPr>
          <w:ilvl w:val="0"/>
          <w:numId w:val="14"/>
        </w:numPr>
      </w:pPr>
      <w:r>
        <w:t>try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catch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finally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throw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throws</w:t>
      </w:r>
    </w:p>
    <w:p w:rsidR="00D16C20" w:rsidRDefault="00D16C20" w:rsidP="008332BA">
      <w:pPr>
        <w:pStyle w:val="NoSpacing"/>
        <w:numPr>
          <w:ilvl w:val="0"/>
          <w:numId w:val="14"/>
        </w:numPr>
      </w:pPr>
      <w:r>
        <w:t>assert(1.4v)</w:t>
      </w:r>
    </w:p>
    <w:p w:rsidR="001B5B81" w:rsidRDefault="001B5B81" w:rsidP="001B5B81">
      <w:pPr>
        <w:pStyle w:val="NoSpacing"/>
        <w:ind w:left="3600"/>
      </w:pPr>
    </w:p>
    <w:p w:rsidR="005D6F13" w:rsidRDefault="005D6F13" w:rsidP="00D16C20">
      <w:pPr>
        <w:pStyle w:val="NoSpacing"/>
        <w:ind w:left="1440" w:firstLine="720"/>
      </w:pPr>
      <w:r>
        <w:t>Class related keywords</w:t>
      </w:r>
      <w:r w:rsidR="005D2B2E">
        <w:t xml:space="preserve"> (6)</w:t>
      </w:r>
    </w:p>
    <w:p w:rsidR="001B5B81" w:rsidRDefault="001B5B81" w:rsidP="00D16C20">
      <w:pPr>
        <w:pStyle w:val="NoSpacing"/>
        <w:ind w:left="1440" w:firstLine="720"/>
      </w:pPr>
    </w:p>
    <w:p w:rsidR="00657830" w:rsidRDefault="00657830" w:rsidP="001B5B81">
      <w:pPr>
        <w:pStyle w:val="NoSpacing"/>
        <w:numPr>
          <w:ilvl w:val="0"/>
          <w:numId w:val="14"/>
        </w:numPr>
      </w:pPr>
      <w:r>
        <w:t>package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import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class</w:t>
      </w:r>
    </w:p>
    <w:p w:rsidR="005D2B2E" w:rsidRDefault="005D2B2E" w:rsidP="001B5B81">
      <w:pPr>
        <w:pStyle w:val="NoSpacing"/>
        <w:numPr>
          <w:ilvl w:val="0"/>
          <w:numId w:val="14"/>
        </w:numPr>
      </w:pPr>
      <w:r>
        <w:t>interface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extends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implements</w:t>
      </w:r>
    </w:p>
    <w:p w:rsidR="001B5B81" w:rsidRDefault="001B5B81" w:rsidP="001B5B81">
      <w:pPr>
        <w:pStyle w:val="NoSpacing"/>
        <w:ind w:left="3600"/>
      </w:pPr>
    </w:p>
    <w:p w:rsidR="005D6F13" w:rsidRDefault="005D6F13" w:rsidP="008332BA">
      <w:pPr>
        <w:pStyle w:val="NoSpacing"/>
      </w:pPr>
      <w:r>
        <w:tab/>
      </w:r>
      <w:r>
        <w:tab/>
      </w:r>
      <w:r>
        <w:tab/>
        <w:t>Object related keywords</w:t>
      </w:r>
      <w:r w:rsidR="005D2B2E">
        <w:t xml:space="preserve"> (4)</w:t>
      </w:r>
    </w:p>
    <w:p w:rsidR="001B5B81" w:rsidRDefault="001B5B81" w:rsidP="008332BA">
      <w:pPr>
        <w:pStyle w:val="NoSpacing"/>
      </w:pPr>
    </w:p>
    <w:p w:rsidR="00657830" w:rsidRDefault="00657830" w:rsidP="001B5B81">
      <w:pPr>
        <w:pStyle w:val="NoSpacing"/>
        <w:numPr>
          <w:ilvl w:val="0"/>
          <w:numId w:val="14"/>
        </w:numPr>
      </w:pPr>
      <w:r>
        <w:t>new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this</w:t>
      </w:r>
    </w:p>
    <w:p w:rsidR="00657830" w:rsidRDefault="00657830" w:rsidP="001B5B81">
      <w:pPr>
        <w:pStyle w:val="NoSpacing"/>
        <w:numPr>
          <w:ilvl w:val="0"/>
          <w:numId w:val="14"/>
        </w:numPr>
      </w:pPr>
      <w:r>
        <w:t>super</w:t>
      </w:r>
    </w:p>
    <w:p w:rsidR="005D2B2E" w:rsidRDefault="00657830" w:rsidP="001B5B81">
      <w:pPr>
        <w:pStyle w:val="NoSpacing"/>
        <w:numPr>
          <w:ilvl w:val="0"/>
          <w:numId w:val="14"/>
        </w:numPr>
      </w:pPr>
      <w:proofErr w:type="spellStart"/>
      <w:r>
        <w:t>instanceof</w:t>
      </w:r>
      <w:proofErr w:type="spellEnd"/>
    </w:p>
    <w:p w:rsidR="001B5B81" w:rsidRDefault="001B5B81" w:rsidP="001B5B81">
      <w:pPr>
        <w:pStyle w:val="NoSpacing"/>
        <w:ind w:left="3600"/>
      </w:pPr>
    </w:p>
    <w:p w:rsidR="005D2B2E" w:rsidRDefault="005D2B2E" w:rsidP="005D2B2E">
      <w:pPr>
        <w:pStyle w:val="NoSpacing"/>
        <w:ind w:left="2160"/>
      </w:pPr>
      <w:r>
        <w:t>void return type (1)</w:t>
      </w:r>
    </w:p>
    <w:p w:rsidR="001B5B81" w:rsidRDefault="001B5B81" w:rsidP="005D2B2E">
      <w:pPr>
        <w:pStyle w:val="NoSpacing"/>
        <w:ind w:left="2160"/>
      </w:pPr>
    </w:p>
    <w:p w:rsidR="005D2B2E" w:rsidRDefault="005D2B2E" w:rsidP="001B5B81">
      <w:pPr>
        <w:pStyle w:val="NoSpacing"/>
        <w:numPr>
          <w:ilvl w:val="0"/>
          <w:numId w:val="14"/>
        </w:numPr>
      </w:pPr>
      <w:r>
        <w:t>void</w:t>
      </w:r>
    </w:p>
    <w:p w:rsidR="005D6F13" w:rsidRDefault="005D6F13" w:rsidP="00D16C20">
      <w:pPr>
        <w:pStyle w:val="NoSpacing"/>
        <w:ind w:left="720"/>
      </w:pPr>
    </w:p>
    <w:p w:rsidR="005D2B2E" w:rsidRDefault="005D2B2E" w:rsidP="001B5B81">
      <w:pPr>
        <w:pStyle w:val="NoSpacing"/>
        <w:ind w:left="1440" w:firstLine="720"/>
      </w:pPr>
      <w:proofErr w:type="spellStart"/>
      <w:r>
        <w:t>enum</w:t>
      </w:r>
      <w:proofErr w:type="spellEnd"/>
      <w:r>
        <w:t xml:space="preserve"> (1)</w:t>
      </w:r>
    </w:p>
    <w:p w:rsidR="00B529AA" w:rsidRDefault="005D2B2E" w:rsidP="00B529AA">
      <w:pPr>
        <w:pStyle w:val="NoSpacing"/>
        <w:numPr>
          <w:ilvl w:val="0"/>
          <w:numId w:val="14"/>
        </w:numPr>
      </w:pPr>
      <w:proofErr w:type="spellStart"/>
      <w:r>
        <w:t>enum</w:t>
      </w:r>
      <w:proofErr w:type="spellEnd"/>
      <w:r>
        <w:t xml:space="preserve"> (1.5v)</w:t>
      </w:r>
    </w:p>
    <w:p w:rsidR="00B529AA" w:rsidRDefault="00B529AA" w:rsidP="00B529AA">
      <w:pPr>
        <w:pStyle w:val="NoSpacing"/>
      </w:pPr>
    </w:p>
    <w:p w:rsidR="00B529AA" w:rsidRDefault="00B529AA" w:rsidP="00B529AA">
      <w:pPr>
        <w:pStyle w:val="NoSpacing"/>
      </w:pPr>
    </w:p>
    <w:p w:rsidR="00B529AA" w:rsidRDefault="00B529AA" w:rsidP="00B529AA">
      <w:pPr>
        <w:pStyle w:val="NoSpacing"/>
      </w:pPr>
    </w:p>
    <w:p w:rsidR="00B529AA" w:rsidRDefault="00B529AA" w:rsidP="00B529AA">
      <w:pPr>
        <w:pStyle w:val="NoSpacing"/>
      </w:pPr>
    </w:p>
    <w:p w:rsidR="00B529AA" w:rsidRDefault="00B529AA" w:rsidP="00B529AA">
      <w:pPr>
        <w:pStyle w:val="NoSpacing"/>
      </w:pPr>
      <w:r>
        <w:lastRenderedPageBreak/>
        <w:t>in ‘C’ language return type is optional and default return type is int.</w:t>
      </w:r>
    </w:p>
    <w:p w:rsidR="00B529AA" w:rsidRDefault="00B529AA" w:rsidP="00B529AA">
      <w:pPr>
        <w:pStyle w:val="NoSpacing"/>
      </w:pPr>
      <w:r>
        <w:t>Unused keywords (2)</w:t>
      </w:r>
    </w:p>
    <w:p w:rsidR="00B529AA" w:rsidRDefault="00B529AA" w:rsidP="00B529AA">
      <w:pPr>
        <w:pStyle w:val="NoSpacing"/>
        <w:ind w:left="720"/>
      </w:pPr>
      <w:proofErr w:type="spellStart"/>
      <w:proofErr w:type="gramStart"/>
      <w:r>
        <w:t>goto</w:t>
      </w:r>
      <w:proofErr w:type="spellEnd"/>
      <w:r>
        <w:t xml:space="preserve"> :</w:t>
      </w:r>
      <w:proofErr w:type="gramEnd"/>
      <w:r>
        <w:t xml:space="preserve"> usage of </w:t>
      </w:r>
      <w:proofErr w:type="spellStart"/>
      <w:r>
        <w:t>goto</w:t>
      </w:r>
      <w:proofErr w:type="spellEnd"/>
      <w:r>
        <w:t xml:space="preserve"> keyword created several problems in old languages like c or </w:t>
      </w:r>
      <w:proofErr w:type="spellStart"/>
      <w:r>
        <w:t>c++</w:t>
      </w:r>
      <w:proofErr w:type="spellEnd"/>
      <w:r>
        <w:t>, hence sun people banned this keyword in java.</w:t>
      </w:r>
    </w:p>
    <w:p w:rsidR="00B529AA" w:rsidRDefault="004B27F4" w:rsidP="00B529AA">
      <w:pPr>
        <w:pStyle w:val="NoSpacing"/>
        <w:ind w:firstLine="720"/>
      </w:pPr>
      <w:proofErr w:type="spellStart"/>
      <w:r>
        <w:t>c</w:t>
      </w:r>
      <w:r w:rsidR="00B529AA">
        <w:t>onst</w:t>
      </w:r>
      <w:proofErr w:type="spellEnd"/>
      <w:r w:rsidR="00B529AA">
        <w:t xml:space="preserve"> : use final instead of const</w:t>
      </w:r>
    </w:p>
    <w:p w:rsidR="00B529AA" w:rsidRDefault="00B529AA" w:rsidP="00B529AA">
      <w:pPr>
        <w:pStyle w:val="NoSpacing"/>
        <w:ind w:firstLine="720"/>
      </w:pPr>
      <w:proofErr w:type="spellStart"/>
      <w:r>
        <w:t>goto</w:t>
      </w:r>
      <w:proofErr w:type="spellEnd"/>
      <w:r>
        <w:t xml:space="preserve"> and </w:t>
      </w:r>
      <w:proofErr w:type="spellStart"/>
      <w:r>
        <w:t>const</w:t>
      </w:r>
      <w:proofErr w:type="spellEnd"/>
      <w:r>
        <w:t xml:space="preserve"> are unused keyword, if we are trying to use then we will get compile time error</w:t>
      </w:r>
    </w:p>
    <w:p w:rsidR="00B529AA" w:rsidRDefault="00B529AA" w:rsidP="00B529AA">
      <w:pPr>
        <w:pStyle w:val="NoSpacing"/>
      </w:pPr>
      <w:r>
        <w:t>Reserved Literals</w:t>
      </w:r>
    </w:p>
    <w:p w:rsidR="00B529AA" w:rsidRDefault="00B529AA" w:rsidP="00B529AA">
      <w:pPr>
        <w:pStyle w:val="NoSpacing"/>
      </w:pPr>
      <w:r>
        <w:tab/>
        <w:t>true, false values for Boolean datatype</w:t>
      </w:r>
    </w:p>
    <w:p w:rsidR="00B529AA" w:rsidRDefault="00B529AA" w:rsidP="00B529AA">
      <w:pPr>
        <w:pStyle w:val="NoSpacing"/>
      </w:pPr>
      <w:r>
        <w:tab/>
        <w:t>null default value for Object reference</w:t>
      </w:r>
    </w:p>
    <w:p w:rsidR="00B529AA" w:rsidRDefault="00B529AA" w:rsidP="00B529AA">
      <w:pPr>
        <w:pStyle w:val="NoSpacing"/>
      </w:pPr>
      <w:proofErr w:type="spellStart"/>
      <w:r>
        <w:t>enum</w:t>
      </w:r>
      <w:proofErr w:type="spellEnd"/>
    </w:p>
    <w:p w:rsidR="00E614A8" w:rsidRDefault="00E614A8" w:rsidP="00B529AA">
      <w:pPr>
        <w:pStyle w:val="NoSpacing"/>
      </w:pPr>
      <w:r>
        <w:tab/>
        <w:t xml:space="preserve">we will use </w:t>
      </w:r>
      <w:proofErr w:type="spellStart"/>
      <w:r>
        <w:t>enum</w:t>
      </w:r>
      <w:proofErr w:type="spellEnd"/>
      <w:r>
        <w:t xml:space="preserve"> to define a gro</w:t>
      </w:r>
      <w:bookmarkStart w:id="0" w:name="_GoBack"/>
      <w:bookmarkEnd w:id="0"/>
      <w:r>
        <w:t>up of named constants</w:t>
      </w:r>
    </w:p>
    <w:p w:rsidR="00E614A8" w:rsidRDefault="00E614A8" w:rsidP="00B529AA">
      <w:pPr>
        <w:pStyle w:val="NoSpacing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4A8" w:rsidTr="00E614A8">
        <w:tc>
          <w:tcPr>
            <w:tcW w:w="9350" w:type="dxa"/>
          </w:tcPr>
          <w:p w:rsidR="00E614A8" w:rsidRDefault="00E614A8" w:rsidP="00E614A8">
            <w:pPr>
              <w:pStyle w:val="NoSpacing"/>
            </w:pPr>
            <w:r>
              <w:t>public class Test {</w:t>
            </w:r>
          </w:p>
          <w:p w:rsidR="00E614A8" w:rsidRDefault="00E614A8" w:rsidP="00E614A8">
            <w:pPr>
              <w:pStyle w:val="NoSpacing"/>
            </w:pPr>
            <w:proofErr w:type="spellStart"/>
            <w:r>
              <w:t>enum</w:t>
            </w:r>
            <w:proofErr w:type="spellEnd"/>
            <w:r>
              <w:t xml:space="preserve"> Month {</w:t>
            </w:r>
          </w:p>
          <w:p w:rsidR="00E614A8" w:rsidRDefault="00E614A8" w:rsidP="00E614A8">
            <w:pPr>
              <w:pStyle w:val="NoSpacing"/>
            </w:pPr>
            <w:r>
              <w:t xml:space="preserve">        Jan,</w:t>
            </w:r>
          </w:p>
          <w:p w:rsidR="00E614A8" w:rsidRDefault="00E614A8" w:rsidP="00E614A8">
            <w:pPr>
              <w:pStyle w:val="NoSpacing"/>
            </w:pPr>
            <w:r>
              <w:t xml:space="preserve">        Feb,</w:t>
            </w:r>
          </w:p>
          <w:p w:rsidR="00E614A8" w:rsidRDefault="00E614A8" w:rsidP="00E614A8">
            <w:pPr>
              <w:pStyle w:val="NoSpacing"/>
            </w:pPr>
            <w:r>
              <w:t xml:space="preserve">        March;</w:t>
            </w:r>
          </w:p>
          <w:p w:rsidR="00E614A8" w:rsidRDefault="00E614A8" w:rsidP="00E614A8">
            <w:pPr>
              <w:pStyle w:val="NoSpacing"/>
            </w:pPr>
            <w:r>
              <w:t xml:space="preserve">    }</w:t>
            </w:r>
          </w:p>
          <w:p w:rsidR="00E614A8" w:rsidRDefault="00E614A8" w:rsidP="00E614A8">
            <w:pPr>
              <w:pStyle w:val="NoSpacing"/>
            </w:pPr>
            <w:proofErr w:type="spellStart"/>
            <w:r>
              <w:t>enum</w:t>
            </w:r>
            <w:proofErr w:type="spellEnd"/>
            <w:r>
              <w:t xml:space="preserve"> Week {</w:t>
            </w:r>
          </w:p>
          <w:p w:rsidR="00E614A8" w:rsidRDefault="00E614A8" w:rsidP="00E614A8">
            <w:pPr>
              <w:pStyle w:val="NoSpacing"/>
            </w:pPr>
            <w:r>
              <w:t xml:space="preserve">        Monday,</w:t>
            </w:r>
          </w:p>
          <w:p w:rsidR="00E614A8" w:rsidRDefault="00E614A8" w:rsidP="00E614A8">
            <w:pPr>
              <w:pStyle w:val="NoSpacing"/>
            </w:pPr>
            <w:r>
              <w:t xml:space="preserve">        Tuesday,</w:t>
            </w:r>
          </w:p>
          <w:p w:rsidR="00E614A8" w:rsidRDefault="00E614A8" w:rsidP="00E614A8">
            <w:pPr>
              <w:pStyle w:val="NoSpacing"/>
            </w:pPr>
            <w:r>
              <w:t xml:space="preserve">        Thursday;</w:t>
            </w:r>
          </w:p>
          <w:p w:rsidR="00E614A8" w:rsidRDefault="00E614A8" w:rsidP="00E614A8">
            <w:pPr>
              <w:pStyle w:val="NoSpacing"/>
            </w:pPr>
            <w:r>
              <w:t xml:space="preserve">        }</w:t>
            </w:r>
          </w:p>
          <w:p w:rsidR="00E614A8" w:rsidRDefault="00E614A8" w:rsidP="00E614A8">
            <w:pPr>
              <w:pStyle w:val="NoSpacing"/>
            </w:pPr>
            <w:r>
              <w:t xml:space="preserve">    public static void main(String args[]) {</w:t>
            </w:r>
          </w:p>
          <w:p w:rsidR="00E614A8" w:rsidRDefault="00E614A8" w:rsidP="00E614A8">
            <w:pPr>
              <w:pStyle w:val="NoSpacing"/>
            </w:pPr>
            <w:r>
              <w:t xml:space="preserve">    }</w:t>
            </w:r>
          </w:p>
          <w:p w:rsidR="00E614A8" w:rsidRDefault="00E614A8" w:rsidP="00E614A8">
            <w:pPr>
              <w:pStyle w:val="NoSpacing"/>
            </w:pPr>
            <w:r>
              <w:t>}</w:t>
            </w:r>
          </w:p>
        </w:tc>
      </w:tr>
    </w:tbl>
    <w:p w:rsidR="000A5118" w:rsidRDefault="000A5118" w:rsidP="00B529AA">
      <w:pPr>
        <w:pStyle w:val="NoSpacing"/>
      </w:pPr>
    </w:p>
    <w:p w:rsidR="000A5118" w:rsidRDefault="000A5118" w:rsidP="00B529AA">
      <w:pPr>
        <w:pStyle w:val="NoSpacing"/>
      </w:pPr>
      <w:r>
        <w:t>Conclusions</w:t>
      </w:r>
    </w:p>
    <w:p w:rsidR="000A5118" w:rsidRDefault="000A5118" w:rsidP="000A5118">
      <w:pPr>
        <w:pStyle w:val="NoSpacing"/>
        <w:numPr>
          <w:ilvl w:val="0"/>
          <w:numId w:val="16"/>
        </w:numPr>
      </w:pPr>
      <w:r>
        <w:t>All 53 reserved words in java contain only lower case alphabet symbols</w:t>
      </w:r>
    </w:p>
    <w:p w:rsidR="000A5118" w:rsidRDefault="000A5118" w:rsidP="000A5118">
      <w:pPr>
        <w:pStyle w:val="NoSpacing"/>
        <w:numPr>
          <w:ilvl w:val="0"/>
          <w:numId w:val="16"/>
        </w:numPr>
      </w:pPr>
      <w:r>
        <w:t xml:space="preserve">In java we have new keyword but not </w:t>
      </w:r>
      <w:r w:rsidR="00D3374F">
        <w:t>delete because destruction of useless objects is the responsibility of Garbage Collector.</w:t>
      </w:r>
    </w:p>
    <w:p w:rsidR="00D3374F" w:rsidRDefault="00D3374F" w:rsidP="00D3374F">
      <w:pPr>
        <w:pStyle w:val="NoSpacing"/>
        <w:numPr>
          <w:ilvl w:val="0"/>
          <w:numId w:val="16"/>
        </w:numPr>
      </w:pPr>
      <w:r>
        <w:t>The new keywords in java are</w:t>
      </w:r>
    </w:p>
    <w:p w:rsidR="00D3374F" w:rsidRDefault="00D3374F" w:rsidP="00D3374F">
      <w:pPr>
        <w:pStyle w:val="NoSpacing"/>
        <w:numPr>
          <w:ilvl w:val="1"/>
          <w:numId w:val="16"/>
        </w:numPr>
      </w:pPr>
      <w:proofErr w:type="spellStart"/>
      <w:r>
        <w:t>strictfp</w:t>
      </w:r>
      <w:proofErr w:type="spellEnd"/>
      <w:r>
        <w:tab/>
        <w:t>(1.2v)</w:t>
      </w:r>
    </w:p>
    <w:p w:rsidR="00D3374F" w:rsidRDefault="00D3374F" w:rsidP="00D3374F">
      <w:pPr>
        <w:pStyle w:val="NoSpacing"/>
        <w:numPr>
          <w:ilvl w:val="1"/>
          <w:numId w:val="16"/>
        </w:numPr>
      </w:pPr>
      <w:r>
        <w:t>assert (1.4 v)</w:t>
      </w:r>
    </w:p>
    <w:p w:rsidR="00D3374F" w:rsidRDefault="00D3374F" w:rsidP="00D3374F">
      <w:pPr>
        <w:pStyle w:val="NoSpacing"/>
        <w:numPr>
          <w:ilvl w:val="1"/>
          <w:numId w:val="16"/>
        </w:numPr>
      </w:pPr>
      <w:proofErr w:type="spellStart"/>
      <w:r>
        <w:t>enum</w:t>
      </w:r>
      <w:proofErr w:type="spellEnd"/>
      <w:r>
        <w:t xml:space="preserve"> (1.5 v)</w:t>
      </w:r>
    </w:p>
    <w:p w:rsidR="00D3374F" w:rsidRDefault="00D3374F" w:rsidP="00D3374F">
      <w:pPr>
        <w:pStyle w:val="NoSpacing"/>
        <w:numPr>
          <w:ilvl w:val="0"/>
          <w:numId w:val="16"/>
        </w:numPr>
      </w:pPr>
      <w:r>
        <w:t>const</w:t>
      </w:r>
      <w:r>
        <w:tab/>
      </w:r>
      <w:r>
        <w:tab/>
        <w:t>but not</w:t>
      </w:r>
      <w:r>
        <w:tab/>
      </w:r>
      <w:r>
        <w:tab/>
        <w:t>constant</w:t>
      </w:r>
    </w:p>
    <w:p w:rsidR="00D3374F" w:rsidRDefault="00D3374F" w:rsidP="00D3374F">
      <w:pPr>
        <w:pStyle w:val="NoSpacing"/>
        <w:ind w:left="720"/>
      </w:pPr>
      <w:proofErr w:type="spellStart"/>
      <w:r>
        <w:t>instanceof</w:t>
      </w:r>
      <w:proofErr w:type="spellEnd"/>
      <w:r>
        <w:tab/>
        <w:t>but not</w:t>
      </w:r>
      <w:r>
        <w:tab/>
      </w:r>
      <w:r>
        <w:tab/>
      </w:r>
      <w:proofErr w:type="spellStart"/>
      <w:r>
        <w:t>instanceOf</w:t>
      </w:r>
      <w:proofErr w:type="spellEnd"/>
    </w:p>
    <w:p w:rsidR="00D3374F" w:rsidRDefault="00D3374F" w:rsidP="00D3374F">
      <w:pPr>
        <w:pStyle w:val="NoSpacing"/>
        <w:ind w:left="720"/>
      </w:pPr>
      <w:proofErr w:type="spellStart"/>
      <w:r>
        <w:t>strictfp</w:t>
      </w:r>
      <w:proofErr w:type="spellEnd"/>
      <w:r>
        <w:tab/>
      </w:r>
      <w:r>
        <w:tab/>
        <w:t>but not</w:t>
      </w:r>
      <w:r>
        <w:tab/>
      </w:r>
      <w:r>
        <w:tab/>
      </w:r>
      <w:proofErr w:type="spellStart"/>
      <w:r>
        <w:t>StrictFp</w:t>
      </w:r>
      <w:proofErr w:type="spellEnd"/>
    </w:p>
    <w:p w:rsidR="00D3374F" w:rsidRDefault="00D3374F" w:rsidP="00D3374F">
      <w:pPr>
        <w:pStyle w:val="NoSpacing"/>
        <w:ind w:left="720"/>
      </w:pPr>
      <w:r>
        <w:t>synchronized</w:t>
      </w:r>
      <w:r>
        <w:tab/>
        <w:t>but not</w:t>
      </w:r>
      <w:r>
        <w:tab/>
      </w:r>
      <w:r>
        <w:tab/>
        <w:t>synchronize</w:t>
      </w:r>
    </w:p>
    <w:p w:rsidR="00D3374F" w:rsidRDefault="00D3374F" w:rsidP="00D3374F">
      <w:pPr>
        <w:pStyle w:val="NoSpacing"/>
        <w:ind w:left="720"/>
      </w:pPr>
      <w:r>
        <w:t>implements</w:t>
      </w:r>
      <w:r>
        <w:tab/>
        <w:t>but not</w:t>
      </w:r>
      <w:r>
        <w:tab/>
      </w:r>
      <w:r>
        <w:tab/>
        <w:t>implement</w:t>
      </w:r>
    </w:p>
    <w:p w:rsidR="00D3374F" w:rsidRDefault="00D3374F" w:rsidP="00D3374F">
      <w:pPr>
        <w:pStyle w:val="NoSpacing"/>
        <w:ind w:left="720"/>
      </w:pPr>
      <w:r>
        <w:t>extends</w:t>
      </w:r>
      <w:r>
        <w:tab/>
      </w:r>
      <w:r>
        <w:tab/>
        <w:t>but not</w:t>
      </w:r>
      <w:r>
        <w:tab/>
      </w:r>
      <w:r>
        <w:tab/>
        <w:t>extend</w:t>
      </w:r>
    </w:p>
    <w:p w:rsidR="00D3374F" w:rsidRDefault="00D3374F" w:rsidP="00D3374F">
      <w:pPr>
        <w:pStyle w:val="NoSpacing"/>
        <w:ind w:left="720"/>
      </w:pPr>
      <w:r>
        <w:t>import</w:t>
      </w:r>
      <w:r>
        <w:tab/>
      </w:r>
      <w:r>
        <w:tab/>
        <w:t>but not</w:t>
      </w:r>
      <w:r>
        <w:tab/>
      </w:r>
      <w:r>
        <w:tab/>
        <w:t>imports</w:t>
      </w:r>
    </w:p>
    <w:p w:rsidR="00D3374F" w:rsidRDefault="00D3374F" w:rsidP="00D3374F">
      <w:pPr>
        <w:pStyle w:val="NoSpacing"/>
      </w:pPr>
      <w:r>
        <w:t>FAQs</w:t>
      </w:r>
    </w:p>
    <w:p w:rsidR="00D3374F" w:rsidRDefault="00D3374F" w:rsidP="00D3374F">
      <w:pPr>
        <w:pStyle w:val="NoSpacing"/>
      </w:pPr>
      <w:r>
        <w:t>Which of the following list contains only java reserved words?</w:t>
      </w:r>
    </w:p>
    <w:p w:rsidR="00D3374F" w:rsidRDefault="00D3374F" w:rsidP="00B36B56">
      <w:pPr>
        <w:pStyle w:val="NoSpacing"/>
        <w:ind w:left="720"/>
      </w:pPr>
      <w:r>
        <w:t>New, delete</w:t>
      </w:r>
    </w:p>
    <w:p w:rsidR="00D3374F" w:rsidRDefault="00D3374F" w:rsidP="00B36B56">
      <w:pPr>
        <w:pStyle w:val="NoSpacing"/>
        <w:ind w:left="720"/>
      </w:pPr>
      <w:proofErr w:type="spellStart"/>
      <w:r>
        <w:t>goto</w:t>
      </w:r>
      <w:proofErr w:type="spellEnd"/>
      <w:r>
        <w:t>, constant</w:t>
      </w:r>
    </w:p>
    <w:p w:rsidR="00D3374F" w:rsidRDefault="00B36B56" w:rsidP="00B36B56">
      <w:pPr>
        <w:pStyle w:val="NoSpacing"/>
        <w:ind w:left="720"/>
      </w:pPr>
      <w:r>
        <w:t>break, continue, return, exit</w:t>
      </w:r>
    </w:p>
    <w:p w:rsidR="00B36B56" w:rsidRDefault="00B36B56" w:rsidP="00B36B56">
      <w:pPr>
        <w:pStyle w:val="NoSpacing"/>
        <w:ind w:left="720"/>
      </w:pPr>
      <w:r>
        <w:t>final, finally, finalize</w:t>
      </w:r>
    </w:p>
    <w:p w:rsidR="00B36B56" w:rsidRDefault="00B36B56" w:rsidP="00B36B56">
      <w:pPr>
        <w:pStyle w:val="NoSpacing"/>
        <w:ind w:left="720"/>
      </w:pPr>
      <w:r>
        <w:lastRenderedPageBreak/>
        <w:t>throw, throws, thrown</w:t>
      </w:r>
    </w:p>
    <w:p w:rsidR="00B36B56" w:rsidRDefault="00B36B56" w:rsidP="00B36B56">
      <w:pPr>
        <w:pStyle w:val="NoSpacing"/>
        <w:ind w:left="720"/>
      </w:pPr>
      <w:r>
        <w:t xml:space="preserve">notify, </w:t>
      </w:r>
      <w:proofErr w:type="spellStart"/>
      <w:r>
        <w:t>notifyAll</w:t>
      </w:r>
      <w:proofErr w:type="spellEnd"/>
    </w:p>
    <w:p w:rsidR="00B36B56" w:rsidRDefault="00B36B56" w:rsidP="00B36B56">
      <w:pPr>
        <w:pStyle w:val="NoSpacing"/>
        <w:ind w:left="720"/>
      </w:pPr>
      <w:r>
        <w:t>implements, extends, imports</w:t>
      </w:r>
    </w:p>
    <w:p w:rsidR="00B36B56" w:rsidRDefault="00B36B56" w:rsidP="00B36B56">
      <w:pPr>
        <w:pStyle w:val="NoSpacing"/>
        <w:ind w:left="720"/>
      </w:pPr>
      <w:proofErr w:type="spellStart"/>
      <w:r>
        <w:t>sizeof</w:t>
      </w:r>
      <w:proofErr w:type="spellEnd"/>
      <w:r>
        <w:t xml:space="preserve">, </w:t>
      </w:r>
      <w:proofErr w:type="spellStart"/>
      <w:r>
        <w:t>instanceof</w:t>
      </w:r>
      <w:proofErr w:type="spellEnd"/>
    </w:p>
    <w:p w:rsidR="00B36B56" w:rsidRDefault="00B36B56" w:rsidP="00B36B56">
      <w:pPr>
        <w:pStyle w:val="NoSpacing"/>
        <w:ind w:left="720"/>
      </w:pPr>
      <w:proofErr w:type="spellStart"/>
      <w:r>
        <w:t>instanceOf</w:t>
      </w:r>
      <w:proofErr w:type="spellEnd"/>
      <w:r>
        <w:t xml:space="preserve">, </w:t>
      </w:r>
      <w:proofErr w:type="spellStart"/>
      <w:r>
        <w:t>stricfFp</w:t>
      </w:r>
      <w:proofErr w:type="spellEnd"/>
    </w:p>
    <w:p w:rsidR="00B36B56" w:rsidRDefault="00B36B56" w:rsidP="00B36B56">
      <w:pPr>
        <w:pStyle w:val="NoSpacing"/>
        <w:ind w:left="720"/>
      </w:pPr>
      <w:r>
        <w:t>byte, short, Int</w:t>
      </w:r>
    </w:p>
    <w:p w:rsidR="00B36B56" w:rsidRDefault="00B36B56" w:rsidP="00B36B56">
      <w:pPr>
        <w:pStyle w:val="NoSpacing"/>
        <w:ind w:left="720"/>
      </w:pPr>
      <w:r>
        <w:t>none of the above</w:t>
      </w:r>
    </w:p>
    <w:p w:rsidR="00B36B56" w:rsidRDefault="00B36B56" w:rsidP="00D3374F">
      <w:pPr>
        <w:pStyle w:val="NoSpacing"/>
      </w:pPr>
      <w:r>
        <w:t>Which of the following are valid java reserved words?</w:t>
      </w:r>
    </w:p>
    <w:p w:rsidR="00B36B56" w:rsidRDefault="00B36B56" w:rsidP="00D3374F">
      <w:pPr>
        <w:pStyle w:val="NoSpacing"/>
      </w:pPr>
      <w:r>
        <w:tab/>
        <w:t>public</w:t>
      </w:r>
    </w:p>
    <w:p w:rsidR="00B36B56" w:rsidRDefault="00B36B56" w:rsidP="00D3374F">
      <w:pPr>
        <w:pStyle w:val="NoSpacing"/>
      </w:pPr>
      <w:r>
        <w:tab/>
        <w:t>static</w:t>
      </w:r>
    </w:p>
    <w:p w:rsidR="00B36B56" w:rsidRDefault="00B36B56" w:rsidP="00D3374F">
      <w:pPr>
        <w:pStyle w:val="NoSpacing"/>
      </w:pPr>
      <w:r>
        <w:tab/>
        <w:t>void</w:t>
      </w:r>
    </w:p>
    <w:p w:rsidR="00B36B56" w:rsidRDefault="00B36B56" w:rsidP="00D3374F">
      <w:pPr>
        <w:pStyle w:val="NoSpacing"/>
      </w:pPr>
      <w:r>
        <w:tab/>
        <w:t>main</w:t>
      </w:r>
    </w:p>
    <w:p w:rsidR="00B36B56" w:rsidRDefault="00B36B56" w:rsidP="00D3374F">
      <w:pPr>
        <w:pStyle w:val="NoSpacing"/>
      </w:pPr>
      <w:r>
        <w:tab/>
        <w:t>String</w:t>
      </w:r>
    </w:p>
    <w:p w:rsidR="00B36B56" w:rsidRDefault="00B36B56" w:rsidP="00D3374F">
      <w:pPr>
        <w:pStyle w:val="NoSpacing"/>
      </w:pPr>
      <w:r>
        <w:tab/>
        <w:t>args</w:t>
      </w:r>
    </w:p>
    <w:p w:rsidR="00B36B56" w:rsidRDefault="00B36B56" w:rsidP="00D3374F">
      <w:pPr>
        <w:pStyle w:val="NoSpacing"/>
      </w:pPr>
    </w:p>
    <w:p w:rsidR="00D3374F" w:rsidRDefault="00D3374F" w:rsidP="00D3374F">
      <w:pPr>
        <w:pStyle w:val="NoSpacing"/>
        <w:ind w:left="720"/>
      </w:pPr>
    </w:p>
    <w:sectPr w:rsidR="00D3374F" w:rsidSect="00BA4C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916"/>
    <w:multiLevelType w:val="hybridMultilevel"/>
    <w:tmpl w:val="3996B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32CB9"/>
    <w:multiLevelType w:val="hybridMultilevel"/>
    <w:tmpl w:val="E4727EF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CEE39E8"/>
    <w:multiLevelType w:val="hybridMultilevel"/>
    <w:tmpl w:val="51EC4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36BC8"/>
    <w:multiLevelType w:val="hybridMultilevel"/>
    <w:tmpl w:val="3746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77512"/>
    <w:multiLevelType w:val="hybridMultilevel"/>
    <w:tmpl w:val="E6C807D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AAC7F31"/>
    <w:multiLevelType w:val="hybridMultilevel"/>
    <w:tmpl w:val="8A660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05BB8"/>
    <w:multiLevelType w:val="hybridMultilevel"/>
    <w:tmpl w:val="C8C8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F4D2E"/>
    <w:multiLevelType w:val="hybridMultilevel"/>
    <w:tmpl w:val="E6C807D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A84332D"/>
    <w:multiLevelType w:val="hybridMultilevel"/>
    <w:tmpl w:val="0CB02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A1E80"/>
    <w:multiLevelType w:val="hybridMultilevel"/>
    <w:tmpl w:val="7C542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7F6293"/>
    <w:multiLevelType w:val="hybridMultilevel"/>
    <w:tmpl w:val="956A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467C8"/>
    <w:multiLevelType w:val="hybridMultilevel"/>
    <w:tmpl w:val="EB500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F5AA5"/>
    <w:multiLevelType w:val="hybridMultilevel"/>
    <w:tmpl w:val="68D411C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5C493858"/>
    <w:multiLevelType w:val="hybridMultilevel"/>
    <w:tmpl w:val="9294D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B300F"/>
    <w:multiLevelType w:val="hybridMultilevel"/>
    <w:tmpl w:val="F4B45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C6B3F"/>
    <w:multiLevelType w:val="hybridMultilevel"/>
    <w:tmpl w:val="1B2CA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5"/>
  </w:num>
  <w:num w:numId="8">
    <w:abstractNumId w:val="14"/>
  </w:num>
  <w:num w:numId="9">
    <w:abstractNumId w:val="9"/>
  </w:num>
  <w:num w:numId="10">
    <w:abstractNumId w:val="6"/>
  </w:num>
  <w:num w:numId="11">
    <w:abstractNumId w:val="15"/>
  </w:num>
  <w:num w:numId="12">
    <w:abstractNumId w:val="13"/>
  </w:num>
  <w:num w:numId="13">
    <w:abstractNumId w:val="1"/>
  </w:num>
  <w:num w:numId="14">
    <w:abstractNumId w:val="7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Blog" w:val="1"/>
  </w:docVars>
  <w:rsids>
    <w:rsidRoot w:val="002445CC"/>
    <w:rsid w:val="000A5118"/>
    <w:rsid w:val="00105C37"/>
    <w:rsid w:val="001B4A63"/>
    <w:rsid w:val="001B5B81"/>
    <w:rsid w:val="002445CC"/>
    <w:rsid w:val="003840F3"/>
    <w:rsid w:val="003F3794"/>
    <w:rsid w:val="004935D2"/>
    <w:rsid w:val="004A01C4"/>
    <w:rsid w:val="004B27F4"/>
    <w:rsid w:val="005D2B2E"/>
    <w:rsid w:val="005D6F13"/>
    <w:rsid w:val="00655C45"/>
    <w:rsid w:val="00657830"/>
    <w:rsid w:val="008332BA"/>
    <w:rsid w:val="009458D9"/>
    <w:rsid w:val="00A71716"/>
    <w:rsid w:val="00AB57AB"/>
    <w:rsid w:val="00AC5030"/>
    <w:rsid w:val="00B31F7B"/>
    <w:rsid w:val="00B36B56"/>
    <w:rsid w:val="00B529AA"/>
    <w:rsid w:val="00B52A60"/>
    <w:rsid w:val="00BA4CD2"/>
    <w:rsid w:val="00BB4862"/>
    <w:rsid w:val="00D16C20"/>
    <w:rsid w:val="00D3374F"/>
    <w:rsid w:val="00E61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CD2"/>
  </w:style>
  <w:style w:type="paragraph" w:styleId="Heading1">
    <w:name w:val="heading 1"/>
    <w:basedOn w:val="Normal"/>
    <w:next w:val="Normal"/>
    <w:uiPriority w:val="5"/>
    <w:qFormat/>
    <w:rsid w:val="00BA4CD2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BA4CD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BA4CD2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BA4CD2"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BA4CD2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BA4CD2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BA4CD2"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rsid w:val="00BA4CD2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BA4CD2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BA4CD2"/>
    <w:rPr>
      <w:color w:val="808080"/>
    </w:rPr>
  </w:style>
  <w:style w:type="paragraph" w:customStyle="1" w:styleId="Account">
    <w:name w:val="Account"/>
    <w:semiHidden/>
    <w:rsid w:val="00BA4CD2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  <w:rsid w:val="00BA4CD2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BA4CD2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BA4CD2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BA4CD2"/>
    <w:rPr>
      <w:i/>
      <w:iCs/>
    </w:rPr>
  </w:style>
  <w:style w:type="character" w:styleId="Strong">
    <w:name w:val="Strong"/>
    <w:basedOn w:val="DefaultParagraphFont"/>
    <w:uiPriority w:val="22"/>
    <w:qFormat/>
    <w:rsid w:val="00BA4CD2"/>
    <w:rPr>
      <w:b/>
      <w:bCs/>
    </w:rPr>
  </w:style>
  <w:style w:type="paragraph" w:customStyle="1" w:styleId="underline">
    <w:name w:val="underline"/>
    <w:semiHidden/>
    <w:rsid w:val="00BA4CD2"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BA4CD2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NoSpacing">
    <w:name w:val="No Spacing"/>
    <w:uiPriority w:val="36"/>
    <w:qFormat/>
    <w:rsid w:val="008332BA"/>
    <w:pPr>
      <w:spacing w:after="0"/>
    </w:pPr>
  </w:style>
  <w:style w:type="table" w:styleId="TableGrid">
    <w:name w:val="Table Grid"/>
    <w:basedOn w:val="TableNormal"/>
    <w:uiPriority w:val="59"/>
    <w:rsid w:val="00E614A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7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1520"/>
    <w:rsid w:val="000A524C"/>
    <w:rsid w:val="001545B0"/>
    <w:rsid w:val="001A6349"/>
    <w:rsid w:val="003435BB"/>
    <w:rsid w:val="00482377"/>
    <w:rsid w:val="00707B17"/>
    <w:rsid w:val="008C2510"/>
    <w:rsid w:val="00990736"/>
    <w:rsid w:val="009A1520"/>
    <w:rsid w:val="00A10DAA"/>
    <w:rsid w:val="00A80ACF"/>
    <w:rsid w:val="00DA3436"/>
    <w:rsid w:val="00F5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43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Reserved Words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290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Ravi_Qcs</dc:creator>
  <cp:keywords/>
  <dc:description/>
  <cp:lastModifiedBy>ADMIN</cp:lastModifiedBy>
  <cp:revision>15</cp:revision>
  <dcterms:created xsi:type="dcterms:W3CDTF">2018-04-29T13:15:00Z</dcterms:created>
  <dcterms:modified xsi:type="dcterms:W3CDTF">2023-06-21T05:29:00Z</dcterms:modified>
</cp:coreProperties>
</file>